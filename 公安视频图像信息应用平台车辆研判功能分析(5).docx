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25" w:rsidRPr="006F190E" w:rsidRDefault="00784615">
      <w:pPr>
        <w:jc w:val="center"/>
        <w:rPr>
          <w:b/>
          <w:sz w:val="36"/>
          <w:szCs w:val="36"/>
        </w:rPr>
      </w:pPr>
      <w:r w:rsidRPr="006F190E">
        <w:rPr>
          <w:rFonts w:hint="eastAsia"/>
          <w:b/>
          <w:sz w:val="36"/>
          <w:szCs w:val="36"/>
        </w:rPr>
        <w:t>公安视频图像信息应用平台车辆</w:t>
      </w:r>
      <w:proofErr w:type="gramStart"/>
      <w:r w:rsidRPr="006F190E">
        <w:rPr>
          <w:rFonts w:hint="eastAsia"/>
          <w:b/>
          <w:sz w:val="36"/>
          <w:szCs w:val="36"/>
        </w:rPr>
        <w:t>研</w:t>
      </w:r>
      <w:proofErr w:type="gramEnd"/>
      <w:r w:rsidRPr="006F190E">
        <w:rPr>
          <w:rFonts w:hint="eastAsia"/>
          <w:b/>
          <w:sz w:val="36"/>
          <w:szCs w:val="36"/>
        </w:rPr>
        <w:t>判功能分析</w:t>
      </w:r>
      <w:bookmarkStart w:id="0" w:name="_GoBack"/>
      <w:bookmarkEnd w:id="0"/>
    </w:p>
    <w:p w:rsidR="00772225" w:rsidRDefault="00772225">
      <w:pPr>
        <w:jc w:val="center"/>
      </w:pPr>
    </w:p>
    <w:p w:rsidR="00772225" w:rsidRDefault="00BB4E40">
      <w:pPr>
        <w:jc w:val="center"/>
      </w:pPr>
      <w:r>
        <w:object w:dxaOrig="9597" w:dyaOrig="5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35.5pt" o:ole="">
            <v:imagedata r:id="rId6" o:title=""/>
          </v:shape>
          <o:OLEObject Type="Embed" ProgID="PowerPoint.Slide.8" ShapeID="_x0000_i1025" DrawAspect="Content" ObjectID="_1604313374" r:id="rId7"/>
        </w:object>
      </w:r>
    </w:p>
    <w:p w:rsidR="00772225" w:rsidRDefault="00772225">
      <w:pPr>
        <w:jc w:val="center"/>
      </w:pPr>
    </w:p>
    <w:p w:rsidR="00772225" w:rsidRDefault="00784615">
      <w:pPr>
        <w:pStyle w:val="52"/>
      </w:pPr>
      <w:r>
        <w:rPr>
          <w:rFonts w:hint="eastAsia"/>
        </w:rPr>
        <w:t>总体业务流程</w:t>
      </w:r>
    </w:p>
    <w:p w:rsidR="00772225" w:rsidRDefault="00784615">
      <w:pPr>
        <w:pStyle w:val="150"/>
        <w:spacing w:before="156" w:after="156"/>
      </w:pPr>
      <w:r>
        <w:rPr>
          <w:rFonts w:hint="eastAsia"/>
        </w:rPr>
        <w:t>优先完成</w:t>
      </w:r>
    </w:p>
    <w:p w:rsidR="00772225" w:rsidRDefault="00784615">
      <w:pPr>
        <w:pStyle w:val="250"/>
      </w:pPr>
      <w:r>
        <w:rPr>
          <w:rFonts w:hint="eastAsia"/>
        </w:rPr>
        <w:t>套牌分析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rPr>
          <w:sz w:val="24"/>
        </w:rPr>
      </w:pPr>
      <w:r>
        <w:rPr>
          <w:rFonts w:hint="eastAsia"/>
          <w:sz w:val="24"/>
        </w:rPr>
        <w:t>根据系统中保存的过车记录，分析出有套牌和嫌疑的过车记录。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套</w:t>
      </w:r>
      <w:proofErr w:type="gramStart"/>
      <w:r>
        <w:rPr>
          <w:rFonts w:hint="eastAsia"/>
          <w:sz w:val="24"/>
        </w:rPr>
        <w:t>牌</w:t>
      </w:r>
      <w:r>
        <w:rPr>
          <w:rFonts w:hint="eastAsia"/>
          <w:b/>
          <w:bCs/>
          <w:sz w:val="24"/>
        </w:rPr>
        <w:t>分析</w:t>
      </w:r>
      <w:proofErr w:type="gramEnd"/>
      <w:r>
        <w:rPr>
          <w:rFonts w:hint="eastAsia"/>
          <w:b/>
          <w:bCs/>
          <w:sz w:val="24"/>
        </w:rPr>
        <w:t>的流程</w:t>
      </w:r>
      <w:r>
        <w:rPr>
          <w:rFonts w:hint="eastAsia"/>
          <w:sz w:val="24"/>
        </w:rPr>
        <w:t>是</w:t>
      </w:r>
      <w:r>
        <w:rPr>
          <w:rFonts w:hint="eastAsia"/>
          <w:b/>
          <w:bCs/>
          <w:sz w:val="24"/>
        </w:rPr>
        <w:t>先查询</w:t>
      </w:r>
      <w:r>
        <w:rPr>
          <w:rFonts w:hint="eastAsia"/>
          <w:sz w:val="24"/>
        </w:rPr>
        <w:t>需要分析的车牌，</w:t>
      </w:r>
      <w:r>
        <w:rPr>
          <w:rFonts w:hint="eastAsia"/>
          <w:b/>
          <w:bCs/>
          <w:sz w:val="24"/>
        </w:rPr>
        <w:t>再分析</w:t>
      </w:r>
      <w:r>
        <w:rPr>
          <w:rFonts w:hint="eastAsia"/>
          <w:sz w:val="24"/>
        </w:rPr>
        <w:t>是否存在套牌现象。查询模式有两种：普通查询和高级查询。普通查询先输入车牌号，再分析该车牌，目的是对一个号码进行分析。</w:t>
      </w:r>
    </w:p>
    <w:p w:rsidR="00772225" w:rsidRDefault="00784615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249555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高级查询事先限定一些条件，然后再搜索满足条件的车牌，目的是对满足条件的一些号码进行分析。条件有分析时段、车辆类型、颜色、结果状态（是否被处理过？）和车牌号码。</w:t>
      </w:r>
    </w:p>
    <w:p w:rsidR="00772225" w:rsidRDefault="00784615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438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据此推测内部实现应该分为两部分：查询和分析。查询有直接利用车牌作为关键字索引（</w:t>
      </w:r>
      <w:r>
        <w:rPr>
          <w:rFonts w:hint="eastAsia"/>
          <w:sz w:val="24"/>
        </w:rPr>
        <w:t>select * from database where plates=</w:t>
      </w:r>
      <w:proofErr w:type="gramStart"/>
      <w:r>
        <w:rPr>
          <w:sz w:val="24"/>
        </w:rPr>
        <w:t>”</w:t>
      </w:r>
      <w:proofErr w:type="spellStart"/>
      <w:proofErr w:type="gramEnd"/>
      <w:r>
        <w:rPr>
          <w:rFonts w:hint="eastAsia"/>
          <w:sz w:val="24"/>
        </w:rPr>
        <w:t>xxxxxx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）和给出限定条件间接索引</w:t>
      </w:r>
      <w:r>
        <w:rPr>
          <w:rFonts w:hint="eastAsia"/>
          <w:sz w:val="24"/>
        </w:rPr>
        <w:t>(select * from database where type=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xxx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and color=</w:t>
      </w:r>
      <w:proofErr w:type="gramStart"/>
      <w:r>
        <w:rPr>
          <w:sz w:val="24"/>
        </w:rPr>
        <w:t>”</w:t>
      </w:r>
      <w:proofErr w:type="spellStart"/>
      <w:proofErr w:type="gramEnd"/>
      <w:r>
        <w:rPr>
          <w:rFonts w:hint="eastAsia"/>
          <w:sz w:val="24"/>
        </w:rPr>
        <w:t>xxxx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；分析流程是根据查询操作找到的车牌，再在数据库中找出与这些车牌有关的过车记录，通过过车记录来</w:t>
      </w:r>
      <w:proofErr w:type="gramStart"/>
      <w:r>
        <w:rPr>
          <w:rFonts w:hint="eastAsia"/>
          <w:sz w:val="24"/>
        </w:rPr>
        <w:t>判这些车是否</w:t>
      </w:r>
      <w:proofErr w:type="gramEnd"/>
      <w:r>
        <w:rPr>
          <w:rFonts w:hint="eastAsia"/>
          <w:sz w:val="24"/>
        </w:rPr>
        <w:t>存在套牌现象（将每次记录作为点，按照时间次序依次连接起来作为边，我们把点的直线距离和时间的商作为边的权重，若存在一条边的权重大于阈值，</w:t>
      </w:r>
      <w:proofErr w:type="gramStart"/>
      <w:r>
        <w:rPr>
          <w:rFonts w:hint="eastAsia"/>
          <w:sz w:val="24"/>
        </w:rPr>
        <w:t>则判断</w:t>
      </w:r>
      <w:proofErr w:type="gramEnd"/>
      <w:r>
        <w:rPr>
          <w:rFonts w:hint="eastAsia"/>
          <w:sz w:val="24"/>
        </w:rPr>
        <w:t>为套牌车）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>
      <w:pPr>
        <w:pStyle w:val="450"/>
      </w:pPr>
      <w:r>
        <w:rPr>
          <w:rFonts w:hint="eastAsia"/>
        </w:rPr>
        <w:t>搜索一个车牌</w:t>
      </w:r>
    </w:p>
    <w:p w:rsidR="00772225" w:rsidRDefault="00784615">
      <w:pPr>
        <w:pStyle w:val="51"/>
      </w:pPr>
      <w:r>
        <w:rPr>
          <w:rFonts w:hint="eastAsia"/>
        </w:rPr>
        <w:t>直接根据车牌从数据库中查询出来该车的全部记录</w:t>
      </w:r>
      <w:r>
        <w:rPr>
          <w:rFonts w:hint="eastAsia"/>
        </w:rPr>
        <w:t>(select * from database where plates=</w:t>
      </w:r>
      <w:proofErr w:type="gramStart"/>
      <w:r>
        <w:t>”</w:t>
      </w:r>
      <w:proofErr w:type="gramEnd"/>
      <w:r>
        <w:rPr>
          <w:rFonts w:hint="eastAsia"/>
        </w:rPr>
        <w:t>xxx</w:t>
      </w:r>
      <w:proofErr w:type="gramStart"/>
      <w:r>
        <w:t>”</w:t>
      </w:r>
      <w:proofErr w:type="gramEnd"/>
      <w:r>
        <w:rPr>
          <w:rFonts w:hint="eastAsia"/>
        </w:rPr>
        <w:t xml:space="preserve"> order by time)</w:t>
      </w:r>
    </w:p>
    <w:p w:rsidR="00772225" w:rsidRDefault="00784615">
      <w:pPr>
        <w:pStyle w:val="51"/>
      </w:pPr>
      <w:r>
        <w:rPr>
          <w:rFonts w:hint="eastAsia"/>
        </w:rPr>
        <w:t>根据记录的时间前后为基础，从早到晚排序，将记录经纬度作为点，顺序连接起来作为边，将权重定义为“两点之间的直线距离</w:t>
      </w:r>
      <w:r>
        <w:rPr>
          <w:rFonts w:hint="eastAsia"/>
        </w:rPr>
        <w:t>/</w:t>
      </w:r>
      <w:r>
        <w:rPr>
          <w:rFonts w:hint="eastAsia"/>
        </w:rPr>
        <w:t>两点时间”</w:t>
      </w:r>
      <w:r>
        <w:rPr>
          <w:rFonts w:hint="eastAsia"/>
        </w:rPr>
        <w:t xml:space="preserve"> </w:t>
      </w:r>
      <w:r>
        <w:rPr>
          <w:rFonts w:hint="eastAsia"/>
        </w:rPr>
        <w:t>若存在某一边的权重大于阈值，则断定此车存在套牌现象。</w:t>
      </w:r>
    </w:p>
    <w:p w:rsidR="00772225" w:rsidRDefault="00772225">
      <w:pPr>
        <w:spacing w:line="360" w:lineRule="auto"/>
        <w:rPr>
          <w:sz w:val="24"/>
        </w:rPr>
      </w:pPr>
    </w:p>
    <w:p w:rsidR="00772225" w:rsidRDefault="00784615">
      <w:pPr>
        <w:pStyle w:val="450"/>
      </w:pPr>
      <w:r>
        <w:rPr>
          <w:rFonts w:hint="eastAsia"/>
        </w:rPr>
        <w:t>根据条件搜索多个车牌</w:t>
      </w:r>
    </w:p>
    <w:p w:rsidR="00772225" w:rsidRDefault="0078461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在搜索一个车牌的基础上，再加入一个步骤。根据限定条件从数据库中查询出车牌</w:t>
      </w:r>
      <w:r>
        <w:rPr>
          <w:rFonts w:hint="eastAsia"/>
          <w:sz w:val="24"/>
        </w:rPr>
        <w:t>(select plates from database where type=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xxx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and color=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xxx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and (time between tc1 and tc2))</w:t>
      </w:r>
      <w:r>
        <w:rPr>
          <w:rFonts w:hint="eastAsia"/>
          <w:sz w:val="24"/>
        </w:rPr>
        <w:t>，并存入数组中，然后循环执行搜索一个车牌的算法。</w:t>
      </w:r>
    </w:p>
    <w:p w:rsidR="00772225" w:rsidRDefault="0078461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最后，将有套牌现象的车的所有信息输出到数据库</w:t>
      </w:r>
      <w:r>
        <w:rPr>
          <w:rFonts w:hint="eastAsia"/>
          <w:sz w:val="24"/>
        </w:rPr>
        <w:t xml:space="preserve">(insert into </w:t>
      </w:r>
      <w:proofErr w:type="spellStart"/>
      <w:r>
        <w:rPr>
          <w:rFonts w:hint="eastAsia"/>
          <w:sz w:val="24"/>
        </w:rPr>
        <w:t>result_db</w:t>
      </w:r>
      <w:proofErr w:type="spellEnd"/>
      <w:r>
        <w:rPr>
          <w:rFonts w:hint="eastAsia"/>
          <w:sz w:val="24"/>
        </w:rPr>
        <w:t xml:space="preserve"> (plates,plates_color,plate_img,location,plates_categary,car_categary,car_color,pass_time,final_state) values (...))</w:t>
      </w:r>
      <w:r>
        <w:rPr>
          <w:rFonts w:hint="eastAsia"/>
          <w:sz w:val="24"/>
        </w:rPr>
        <w:t>和屏幕。</w:t>
      </w:r>
    </w:p>
    <w:p w:rsidR="00772225" w:rsidRDefault="00772225">
      <w:pPr>
        <w:spacing w:line="360" w:lineRule="auto"/>
        <w:ind w:firstLine="420"/>
        <w:jc w:val="left"/>
        <w:rPr>
          <w:sz w:val="24"/>
        </w:rPr>
      </w:pPr>
    </w:p>
    <w:p w:rsidR="00772225" w:rsidRDefault="00772225">
      <w:pPr>
        <w:spacing w:line="360" w:lineRule="auto"/>
        <w:ind w:firstLine="420"/>
        <w:jc w:val="left"/>
        <w:rPr>
          <w:sz w:val="24"/>
        </w:rPr>
      </w:pPr>
    </w:p>
    <w:p w:rsidR="00772225" w:rsidRDefault="00772225">
      <w:pPr>
        <w:spacing w:line="360" w:lineRule="auto"/>
        <w:ind w:firstLine="420"/>
        <w:jc w:val="left"/>
        <w:rPr>
          <w:sz w:val="24"/>
        </w:rPr>
      </w:pPr>
    </w:p>
    <w:p w:rsidR="00772225" w:rsidRDefault="00772225">
      <w:pPr>
        <w:spacing w:line="360" w:lineRule="auto"/>
        <w:ind w:firstLine="420"/>
        <w:jc w:val="left"/>
        <w:rPr>
          <w:sz w:val="24"/>
        </w:rPr>
      </w:pPr>
    </w:p>
    <w:p w:rsidR="00772225" w:rsidRDefault="00772225" w:rsidP="00BB4E40">
      <w:pPr>
        <w:spacing w:line="360" w:lineRule="auto"/>
        <w:jc w:val="left"/>
        <w:rPr>
          <w:sz w:val="24"/>
        </w:rPr>
      </w:pPr>
    </w:p>
    <w:p w:rsidR="00772225" w:rsidRDefault="00784615">
      <w:pPr>
        <w:pStyle w:val="350"/>
      </w:pPr>
      <w:r>
        <w:rPr>
          <w:rFonts w:hint="eastAsia"/>
        </w:rPr>
        <w:lastRenderedPageBreak/>
        <w:t>流程图</w:t>
      </w:r>
    </w:p>
    <w:p w:rsidR="00772225" w:rsidRDefault="00BB4E40">
      <w:pPr>
        <w:pStyle w:val="57"/>
        <w:ind w:firstLineChars="0" w:firstLine="0"/>
        <w:jc w:val="center"/>
      </w:pPr>
      <w:r>
        <w:object w:dxaOrig="9597" w:dyaOrig="5397">
          <v:shape id="_x0000_i1026" type="#_x0000_t75" style="width:423pt;height:237.75pt" o:ole="">
            <v:imagedata r:id="rId10" o:title=""/>
          </v:shape>
          <o:OLEObject Type="Embed" ProgID="PowerPoint.Slide.8" ShapeID="_x0000_i1026" DrawAspect="Content" ObjectID="_1604313375" r:id="rId11"/>
        </w:object>
      </w:r>
    </w:p>
    <w:p w:rsidR="00772225" w:rsidRDefault="00784615">
      <w:pPr>
        <w:pStyle w:val="52"/>
      </w:pPr>
      <w:r>
        <w:rPr>
          <w:rFonts w:hint="eastAsia"/>
        </w:rPr>
        <w:t>套牌车检测算法</w:t>
      </w:r>
      <w:r>
        <w:rPr>
          <w:rFonts w:hint="eastAsia"/>
        </w:rPr>
        <w:t xml:space="preserve"> </w:t>
      </w:r>
    </w:p>
    <w:p w:rsidR="00772225" w:rsidRDefault="00784615">
      <w:pPr>
        <w:pStyle w:val="57"/>
        <w:ind w:firstLineChars="0" w:firstLine="0"/>
        <w:jc w:val="center"/>
      </w:pPr>
      <w:r>
        <w:rPr>
          <w:rFonts w:hint="eastAsia"/>
        </w:rPr>
        <w:t>a)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判一辆车</w:t>
      </w:r>
      <w:r>
        <w:rPr>
          <w:rFonts w:hint="eastAsia"/>
        </w:rPr>
        <w:t xml:space="preserve"> b)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判多辆车</w:t>
      </w:r>
    </w:p>
    <w:p w:rsidR="00772225" w:rsidRDefault="00772225">
      <w:pPr>
        <w:pStyle w:val="57"/>
        <w:ind w:firstLineChars="0" w:firstLine="0"/>
        <w:jc w:val="center"/>
      </w:pPr>
    </w:p>
    <w:p w:rsidR="00772225" w:rsidRDefault="00784615">
      <w:pPr>
        <w:pStyle w:val="250"/>
      </w:pPr>
      <w:r>
        <w:rPr>
          <w:rFonts w:hint="eastAsia"/>
        </w:rPr>
        <w:t>关联分析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rPr>
          <w:sz w:val="24"/>
        </w:rPr>
      </w:pPr>
      <w:r>
        <w:rPr>
          <w:rFonts w:hint="eastAsia"/>
          <w:sz w:val="24"/>
        </w:rPr>
        <w:t>分析某车辆的关联车辆信息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该功能要求输入车牌号码、分析时段、分析区域、跟车时间、跟车次数、车牌归属和过滤车牌；输出分析任务列表。</w:t>
      </w:r>
    </w:p>
    <w:p w:rsidR="00772225" w:rsidRDefault="00784615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466975" cy="40379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分析该模块实现为：查询区域内所有摄像头在分析时段内的记录（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cameras,time</w:t>
      </w:r>
      <w:proofErr w:type="spellEnd"/>
      <w:r>
        <w:rPr>
          <w:rFonts w:hint="eastAsia"/>
          <w:sz w:val="24"/>
        </w:rPr>
        <w:t xml:space="preserve"> from database where plates=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target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select * from database where camera=cameras and time between tc1 and tc2</w:t>
      </w:r>
      <w:r>
        <w:rPr>
          <w:rFonts w:hint="eastAsia"/>
          <w:sz w:val="24"/>
        </w:rPr>
        <w:t>）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tc1</w:t>
      </w:r>
      <w:r>
        <w:rPr>
          <w:rFonts w:hint="eastAsia"/>
          <w:sz w:val="24"/>
        </w:rPr>
        <w:t>是目标车在第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摄像头处的时间并回溯</w:t>
      </w:r>
      <w:r>
        <w:rPr>
          <w:rFonts w:hint="eastAsia"/>
          <w:sz w:val="24"/>
        </w:rPr>
        <w:t>10s,t2</w:t>
      </w:r>
      <w:r>
        <w:rPr>
          <w:rFonts w:hint="eastAsia"/>
          <w:sz w:val="24"/>
        </w:rPr>
        <w:t>后推</w:t>
      </w:r>
      <w:r>
        <w:rPr>
          <w:rFonts w:hint="eastAsia"/>
          <w:sz w:val="24"/>
        </w:rPr>
        <w:t>10s</w:t>
      </w:r>
      <w:r>
        <w:rPr>
          <w:rFonts w:hint="eastAsia"/>
          <w:sz w:val="24"/>
        </w:rPr>
        <w:t>，然后根据跟车时间，跟车次数，车牌归属和过滤车牌这些条件来筛选满足条件的车辆。从输出为任务列表这一点来判断，估计分析过程会比较慢，可以开多线程来分析多个任务。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//</w:t>
      </w:r>
      <w:proofErr w:type="spellStart"/>
      <w:r>
        <w:rPr>
          <w:rFonts w:hint="eastAsia"/>
          <w:sz w:val="24"/>
        </w:rPr>
        <w:t>Apriori</w:t>
      </w:r>
      <w:proofErr w:type="spellEnd"/>
      <w:r>
        <w:rPr>
          <w:rFonts w:hint="eastAsia"/>
          <w:sz w:val="24"/>
        </w:rPr>
        <w:t>关联分析算法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ind w:left="737" w:hanging="337"/>
      </w:pPr>
      <w:r>
        <w:rPr>
          <w:rFonts w:hint="eastAsia"/>
        </w:rPr>
        <w:t>查询区域内所有的摄像头在分析时段内的记录</w:t>
      </w:r>
      <w:r>
        <w:rPr>
          <w:rFonts w:hint="eastAsia"/>
        </w:rPr>
        <w:t>,</w:t>
      </w:r>
      <w:r>
        <w:rPr>
          <w:rFonts w:hint="eastAsia"/>
        </w:rPr>
        <w:t>找出目标车牌所有记录</w:t>
      </w:r>
      <w:r>
        <w:rPr>
          <w:rFonts w:hint="eastAsia"/>
        </w:rPr>
        <w:t>(select * from database where plates=</w:t>
      </w:r>
      <w:proofErr w:type="gramStart"/>
      <w:r>
        <w:t>”</w:t>
      </w:r>
      <w:proofErr w:type="gramEnd"/>
      <w:r>
        <w:rPr>
          <w:rFonts w:hint="eastAsia"/>
        </w:rPr>
        <w:t>xxx</w:t>
      </w:r>
      <w:proofErr w:type="gramStart"/>
      <w:r>
        <w:t>”</w:t>
      </w:r>
      <w:proofErr w:type="gramEnd"/>
      <w:r>
        <w:rPr>
          <w:rFonts w:hint="eastAsia"/>
        </w:rPr>
        <w:t xml:space="preserve"> and time between t1 and t2)</w:t>
      </w:r>
    </w:p>
    <w:p w:rsidR="00772225" w:rsidRDefault="00784615">
      <w:pPr>
        <w:pStyle w:val="51"/>
      </w:pPr>
      <w:r>
        <w:rPr>
          <w:rFonts w:hint="eastAsia"/>
        </w:rPr>
        <w:t>根据记录中所查询到的目标车辆出现的位置和时间，搜索除该车外所有车在时间前后的记录</w:t>
      </w:r>
      <w:r>
        <w:rPr>
          <w:rFonts w:hint="eastAsia"/>
        </w:rPr>
        <w:t xml:space="preserve">(select * from database where location in </w:t>
      </w:r>
      <w:proofErr w:type="spellStart"/>
      <w:r>
        <w:rPr>
          <w:rFonts w:hint="eastAsia"/>
        </w:rPr>
        <w:t>plates_location</w:t>
      </w:r>
      <w:proofErr w:type="spellEnd"/>
      <w:r>
        <w:rPr>
          <w:rFonts w:hint="eastAsia"/>
        </w:rPr>
        <w:t xml:space="preserve"> and time between tc1 and tc2)(tc1 tc2</w:t>
      </w:r>
      <w:r>
        <w:rPr>
          <w:rFonts w:hint="eastAsia"/>
        </w:rPr>
        <w:t>是目标车辆在</w:t>
      </w:r>
      <w:proofErr w:type="spellStart"/>
      <w:r>
        <w:rPr>
          <w:rFonts w:hint="eastAsia"/>
        </w:rPr>
        <w:t>plates_location</w:t>
      </w:r>
      <w:proofErr w:type="spellEnd"/>
      <w:r>
        <w:rPr>
          <w:rFonts w:hint="eastAsia"/>
        </w:rPr>
        <w:t>位置的时间往前后推</w:t>
      </w:r>
      <w:r>
        <w:rPr>
          <w:rFonts w:hint="eastAsia"/>
        </w:rPr>
        <w:t>30s)</w:t>
      </w:r>
      <w:r>
        <w:rPr>
          <w:rFonts w:hint="eastAsia"/>
        </w:rPr>
        <w:t>并以车牌记录位置为索引，放入</w:t>
      </w:r>
      <w:r>
        <w:rPr>
          <w:rFonts w:hint="eastAsia"/>
        </w:rPr>
        <w:t>map</w:t>
      </w:r>
      <w:r>
        <w:rPr>
          <w:rFonts w:hint="eastAsia"/>
        </w:rPr>
        <w:t>数据结构中。</w:t>
      </w:r>
    </w:p>
    <w:p w:rsidR="00772225" w:rsidRDefault="00784615">
      <w:pPr>
        <w:pStyle w:val="51"/>
      </w:pPr>
      <w:r>
        <w:rPr>
          <w:rFonts w:hint="eastAsia"/>
        </w:rPr>
        <w:lastRenderedPageBreak/>
        <w:t>遍历</w:t>
      </w:r>
      <w:r>
        <w:rPr>
          <w:rFonts w:hint="eastAsia"/>
        </w:rPr>
        <w:t>map</w:t>
      </w:r>
      <w:r>
        <w:rPr>
          <w:rFonts w:hint="eastAsia"/>
        </w:rPr>
        <w:t>，并找到出现次数最多的几辆车。</w:t>
      </w:r>
    </w:p>
    <w:p w:rsidR="00772225" w:rsidRDefault="00784615">
      <w:pPr>
        <w:pStyle w:val="51"/>
      </w:pPr>
      <w:proofErr w:type="gramStart"/>
      <w:r>
        <w:rPr>
          <w:rFonts w:hint="eastAsia"/>
        </w:rPr>
        <w:t>将找的</w:t>
      </w:r>
      <w:proofErr w:type="gramEnd"/>
      <w:r>
        <w:rPr>
          <w:rFonts w:hint="eastAsia"/>
        </w:rPr>
        <w:t>车辆信息输出到数据库以及屏幕上，表头如“套牌分析”</w:t>
      </w:r>
    </w:p>
    <w:p w:rsidR="00772225" w:rsidRDefault="00784615">
      <w:pPr>
        <w:pStyle w:val="350"/>
      </w:pPr>
      <w:r>
        <w:rPr>
          <w:rFonts w:hint="eastAsia"/>
        </w:rPr>
        <w:t>流程图</w:t>
      </w:r>
    </w:p>
    <w:p w:rsidR="00772225" w:rsidRDefault="00BB4E40">
      <w:pPr>
        <w:pStyle w:val="57"/>
        <w:ind w:firstLineChars="0" w:firstLine="0"/>
        <w:jc w:val="center"/>
      </w:pPr>
      <w:r>
        <w:object w:dxaOrig="9597" w:dyaOrig="5397">
          <v:shape id="_x0000_i1027" type="#_x0000_t75" style="width:408pt;height:229.5pt" o:ole="">
            <v:imagedata r:id="rId13" o:title=""/>
          </v:shape>
          <o:OLEObject Type="Embed" ProgID="PowerPoint.Slide.8" ShapeID="_x0000_i1027" DrawAspect="Content" ObjectID="_1604313376" r:id="rId14"/>
        </w:object>
      </w:r>
    </w:p>
    <w:p w:rsidR="00772225" w:rsidRDefault="00784615">
      <w:pPr>
        <w:pStyle w:val="52"/>
      </w:pPr>
      <w:r>
        <w:rPr>
          <w:rFonts w:hint="eastAsia"/>
        </w:rPr>
        <w:t>关联分析</w:t>
      </w:r>
    </w:p>
    <w:p w:rsidR="00772225" w:rsidRDefault="00784615">
      <w:pPr>
        <w:pStyle w:val="250"/>
      </w:pPr>
      <w:r>
        <w:rPr>
          <w:rFonts w:hint="eastAsia"/>
        </w:rPr>
        <w:t>轨迹碰撞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rPr>
          <w:sz w:val="24"/>
        </w:rPr>
      </w:pPr>
      <w:r>
        <w:rPr>
          <w:rFonts w:hint="eastAsia"/>
          <w:sz w:val="24"/>
        </w:rPr>
        <w:t>对嫌疑车辆的过车记录进行分析与提取，并通过地图分析出该嫌疑车的行车轨迹。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562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输入：车牌号码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结果条数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碰撞区域；其中碰撞区域有区域（摄像头）和分析日期，并且可以添加项目</w:t>
      </w:r>
    </w:p>
    <w:p w:rsidR="00772225" w:rsidRDefault="00784615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39077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分析其实现应该为通过车牌号码为索引，搜索区域内所有摄像头在分析日期</w:t>
      </w:r>
      <w:r>
        <w:rPr>
          <w:rFonts w:hint="eastAsia"/>
          <w:sz w:val="24"/>
        </w:rPr>
        <w:lastRenderedPageBreak/>
        <w:t>内的记录，并对记录基于日期从早到晚进行排序，所得的结果就是路径，因为要通过地图进行分析的缘故，故要结合</w:t>
      </w:r>
      <w:r>
        <w:rPr>
          <w:rFonts w:hint="eastAsia"/>
          <w:sz w:val="24"/>
        </w:rPr>
        <w:t>GIS</w:t>
      </w:r>
      <w:r>
        <w:rPr>
          <w:rFonts w:hint="eastAsia"/>
          <w:sz w:val="24"/>
        </w:rPr>
        <w:t>通过最短路径算法实现。因为可以新增碰撞区域，故有互斥，相交和包含三种状况。则可以先通过集合运算计算出摄像头，再作为一个新的区域分析；或是直接假设各区域互斥，开启多线程进行查找。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24"/>
        </w:numPr>
      </w:pPr>
      <w:r>
        <w:rPr>
          <w:rFonts w:hint="eastAsia"/>
        </w:rPr>
        <w:t>通过车牌号码为索引，搜索区域内所有摄像头在分析日期内的记录，并对记录基于日期从早到晚进行排序</w:t>
      </w:r>
      <w:r>
        <w:rPr>
          <w:rFonts w:hint="eastAsia"/>
        </w:rPr>
        <w:t>(select * from database where plates=</w:t>
      </w:r>
      <w:proofErr w:type="gramStart"/>
      <w:r>
        <w:t>”</w:t>
      </w:r>
      <w:proofErr w:type="gramEnd"/>
      <w:r>
        <w:rPr>
          <w:rFonts w:hint="eastAsia"/>
        </w:rPr>
        <w:t>xxx</w:t>
      </w:r>
      <w:proofErr w:type="gramStart"/>
      <w:r>
        <w:t>”</w:t>
      </w:r>
      <w:proofErr w:type="gramEnd"/>
      <w:r>
        <w:rPr>
          <w:rFonts w:hint="eastAsia"/>
        </w:rPr>
        <w:t xml:space="preserve"> and cameras in (range) order by time)</w:t>
      </w:r>
    </w:p>
    <w:p w:rsidR="00772225" w:rsidRDefault="00784615">
      <w:pPr>
        <w:pStyle w:val="51"/>
      </w:pPr>
      <w:r>
        <w:rPr>
          <w:rFonts w:hint="eastAsia"/>
        </w:rPr>
        <w:t>搜索数据库得到的记录中的时间和位置就是数据库的输出结果</w:t>
      </w:r>
    </w:p>
    <w:p w:rsidR="00772225" w:rsidRDefault="00784615">
      <w:pPr>
        <w:pStyle w:val="51"/>
      </w:pPr>
      <w:r>
        <w:rPr>
          <w:rFonts w:hint="eastAsia"/>
        </w:rPr>
        <w:t>根据最短路径算法和</w:t>
      </w:r>
      <w:r>
        <w:rPr>
          <w:rFonts w:hint="eastAsia"/>
        </w:rPr>
        <w:t>GIS</w:t>
      </w:r>
      <w:r>
        <w:rPr>
          <w:rFonts w:hint="eastAsia"/>
        </w:rPr>
        <w:t>，计算出实际可能的路径。</w:t>
      </w:r>
    </w:p>
    <w:p w:rsidR="00772225" w:rsidRDefault="00784615">
      <w:pPr>
        <w:pStyle w:val="51"/>
      </w:pPr>
      <w:r>
        <w:rPr>
          <w:rFonts w:hint="eastAsia"/>
        </w:rPr>
        <w:t>输出到屏幕</w:t>
      </w:r>
    </w:p>
    <w:p w:rsidR="00772225" w:rsidRDefault="00784615">
      <w:pPr>
        <w:pStyle w:val="350"/>
      </w:pPr>
      <w:r>
        <w:rPr>
          <w:rFonts w:hint="eastAsia"/>
        </w:rPr>
        <w:t>流程图</w:t>
      </w:r>
    </w:p>
    <w:p w:rsidR="00772225" w:rsidRDefault="00FE2DBA">
      <w:pPr>
        <w:pStyle w:val="57"/>
        <w:ind w:firstLineChars="0" w:firstLine="0"/>
      </w:pPr>
      <w:r>
        <w:object w:dxaOrig="9597" w:dyaOrig="5397">
          <v:shape id="_x0000_i1028" type="#_x0000_t75" style="width:416.25pt;height:234pt" o:ole="">
            <v:imagedata r:id="rId16" o:title=""/>
          </v:shape>
          <o:OLEObject Type="Embed" ProgID="PowerPoint.Slide.8" ShapeID="_x0000_i1028" DrawAspect="Content" ObjectID="_1604313377" r:id="rId17"/>
        </w:object>
      </w:r>
    </w:p>
    <w:p w:rsidR="00772225" w:rsidRDefault="00784615">
      <w:pPr>
        <w:pStyle w:val="52"/>
      </w:pPr>
      <w:r>
        <w:rPr>
          <w:rFonts w:hint="eastAsia"/>
        </w:rPr>
        <w:t>关联分析</w:t>
      </w:r>
    </w:p>
    <w:p w:rsidR="00772225" w:rsidRDefault="00784615">
      <w:pPr>
        <w:pStyle w:val="250"/>
      </w:pPr>
      <w:r>
        <w:rPr>
          <w:rFonts w:hint="eastAsia"/>
        </w:rPr>
        <w:t>首次进城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rPr>
          <w:sz w:val="24"/>
        </w:rPr>
      </w:pPr>
      <w:r>
        <w:rPr>
          <w:rFonts w:hint="eastAsia"/>
          <w:sz w:val="24"/>
        </w:rPr>
        <w:t>用于查询某地区或若干卡口点在某时间段内首次出现哪些车辆。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输入：分析时段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回溯天数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车辆归属地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输出：卡口名称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车牌号码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车牌颜色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车身颜色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车辆类型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通过卡口的时间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布控？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通过查询这些卡口的摄像头和地区边缘摄像头在（分析时段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回溯天数）的记录，来确定是否有该记录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25"/>
        </w:numPr>
      </w:pPr>
      <w:r>
        <w:rPr>
          <w:rFonts w:hint="eastAsia"/>
        </w:rPr>
        <w:t>查询这些卡口在分析时段</w:t>
      </w:r>
      <w:r>
        <w:rPr>
          <w:rFonts w:hint="eastAsia"/>
        </w:rPr>
        <w:t>t</w:t>
      </w:r>
      <w:r>
        <w:rPr>
          <w:rFonts w:hint="eastAsia"/>
        </w:rPr>
        <w:t>时回溯天数内</w:t>
      </w:r>
      <w:r>
        <w:rPr>
          <w:rFonts w:hint="eastAsia"/>
        </w:rPr>
        <w:t>r</w:t>
      </w:r>
      <w:r>
        <w:rPr>
          <w:rFonts w:hint="eastAsia"/>
        </w:rPr>
        <w:t>的记录</w:t>
      </w:r>
      <w:r>
        <w:rPr>
          <w:rFonts w:hint="eastAsia"/>
        </w:rPr>
        <w:t>(select * from database where location in (</w:t>
      </w:r>
      <w:proofErr w:type="spellStart"/>
      <w:r>
        <w:rPr>
          <w:rFonts w:hint="eastAsia"/>
        </w:rPr>
        <w:t>xx,xx,xx</w:t>
      </w:r>
      <w:proofErr w:type="spellEnd"/>
      <w:r>
        <w:rPr>
          <w:rFonts w:hint="eastAsia"/>
        </w:rPr>
        <w:t>,...) and time between t-r and t )</w:t>
      </w:r>
    </w:p>
    <w:p w:rsidR="00772225" w:rsidRDefault="00784615">
      <w:pPr>
        <w:pStyle w:val="51"/>
      </w:pPr>
      <w:r>
        <w:rPr>
          <w:rFonts w:hint="eastAsia"/>
        </w:rPr>
        <w:t>按照车牌为索引统计并检查这些记录。</w:t>
      </w:r>
    </w:p>
    <w:p w:rsidR="00772225" w:rsidRDefault="00784615">
      <w:pPr>
        <w:pStyle w:val="51"/>
      </w:pPr>
      <w:r>
        <w:rPr>
          <w:rFonts w:hint="eastAsia"/>
        </w:rPr>
        <w:t>若记录仅有一次，则为首次出现，并将该车的所有信息输出到屏幕</w:t>
      </w:r>
    </w:p>
    <w:p w:rsidR="00AB1447" w:rsidRDefault="00AB1447" w:rsidP="00AB1447">
      <w:pPr>
        <w:pStyle w:val="350"/>
      </w:pPr>
      <w:r>
        <w:rPr>
          <w:rFonts w:hint="eastAsia"/>
        </w:rPr>
        <w:t>流程图</w:t>
      </w:r>
    </w:p>
    <w:p w:rsidR="00FE2DBA" w:rsidRDefault="006573FE" w:rsidP="00AB1447">
      <w:pPr>
        <w:pStyle w:val="57"/>
        <w:ind w:firstLineChars="83" w:firstLine="199"/>
      </w:pPr>
      <w:r>
        <w:object w:dxaOrig="9597" w:dyaOrig="5397">
          <v:shape id="_x0000_i1354" type="#_x0000_t75" style="width:411pt;height:231pt" o:ole="">
            <v:imagedata r:id="rId18" o:title=""/>
          </v:shape>
          <o:OLEObject Type="Embed" ProgID="PowerPoint.Slide.8" ShapeID="_x0000_i1354" DrawAspect="Content" ObjectID="_1604313378" r:id="rId19"/>
        </w:object>
      </w:r>
    </w:p>
    <w:p w:rsidR="00AB1447" w:rsidRPr="00AB1447" w:rsidRDefault="00FE2DBA" w:rsidP="00FE2DBA">
      <w:pPr>
        <w:pStyle w:val="52"/>
        <w:rPr>
          <w:rFonts w:hint="eastAsia"/>
        </w:rPr>
      </w:pPr>
      <w:r>
        <w:rPr>
          <w:rFonts w:hint="eastAsia"/>
        </w:rPr>
        <w:t>首次入城</w:t>
      </w:r>
    </w:p>
    <w:p w:rsidR="00772225" w:rsidRDefault="00784615">
      <w:pPr>
        <w:pStyle w:val="250"/>
      </w:pPr>
      <w:r>
        <w:rPr>
          <w:rFonts w:hint="eastAsia"/>
        </w:rPr>
        <w:t>昼伏夜出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rPr>
          <w:sz w:val="24"/>
        </w:rPr>
      </w:pPr>
      <w:r>
        <w:rPr>
          <w:rFonts w:hint="eastAsia"/>
          <w:sz w:val="24"/>
        </w:rPr>
        <w:t>用于查询在某地区后若干卡口</w:t>
      </w:r>
      <w:proofErr w:type="gramStart"/>
      <w:r>
        <w:rPr>
          <w:rFonts w:hint="eastAsia"/>
          <w:sz w:val="24"/>
        </w:rPr>
        <w:t>点经常</w:t>
      </w:r>
      <w:proofErr w:type="gramEnd"/>
      <w:r>
        <w:rPr>
          <w:rFonts w:hint="eastAsia"/>
          <w:sz w:val="24"/>
        </w:rPr>
        <w:t>在夜晚出没，而白天极少出没的车辆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输入：和高危时段输入基本相同，但要求输入两个时间段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以及在该时间段内出现的次数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输出：卡口名称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车牌号码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白天通过次数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晚上通过次数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布控？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应该存在多个拍摄地点，查询这些摄像头在分析日期的时间段内的所有捕捉</w:t>
      </w:r>
      <w:r>
        <w:rPr>
          <w:rFonts w:hint="eastAsia"/>
          <w:sz w:val="24"/>
        </w:rPr>
        <w:lastRenderedPageBreak/>
        <w:t>记录</w:t>
      </w:r>
      <w:r>
        <w:rPr>
          <w:rFonts w:hint="eastAsia"/>
          <w:sz w:val="24"/>
        </w:rPr>
        <w:t>(Select * from database where camera in (range) order by plates)</w:t>
      </w:r>
      <w:r>
        <w:rPr>
          <w:rFonts w:hint="eastAsia"/>
          <w:sz w:val="24"/>
        </w:rPr>
        <w:t>，再以车牌号为索引，通过次数为限制条件，逐个检查车辆是否昼伏夜出。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26"/>
        </w:numPr>
      </w:pPr>
      <w:r>
        <w:rPr>
          <w:rFonts w:hint="eastAsia"/>
        </w:rPr>
        <w:t>查询抓拍地点范围内的摄像头在分析日期内拍到的数据</w:t>
      </w:r>
      <w:r>
        <w:rPr>
          <w:rFonts w:hint="eastAsia"/>
        </w:rPr>
        <w:t>(Select * from database where camera in (range) and time between t1 and t2 order by plates)</w:t>
      </w:r>
    </w:p>
    <w:p w:rsidR="00772225" w:rsidRDefault="00784615">
      <w:pPr>
        <w:pStyle w:val="51"/>
      </w:pPr>
      <w:r>
        <w:rPr>
          <w:rFonts w:hint="eastAsia"/>
        </w:rPr>
        <w:t>根据白天出现次数</w:t>
      </w:r>
      <w:r>
        <w:rPr>
          <w:rFonts w:hint="eastAsia"/>
        </w:rPr>
        <w:t xml:space="preserve"> </w:t>
      </w:r>
      <w:r>
        <w:rPr>
          <w:rFonts w:hint="eastAsia"/>
        </w:rPr>
        <w:t>晚上出现次数和白天时间</w:t>
      </w:r>
      <w:r>
        <w:rPr>
          <w:rFonts w:hint="eastAsia"/>
        </w:rPr>
        <w:t xml:space="preserve"> </w:t>
      </w:r>
      <w:r>
        <w:rPr>
          <w:rFonts w:hint="eastAsia"/>
        </w:rPr>
        <w:t>晚上时间作为限制条件，计算出白天出现次数和晚上出现次数的比例，由这个比例的大小来判断出是否昼伏夜出。</w:t>
      </w:r>
    </w:p>
    <w:p w:rsidR="00FA3F0B" w:rsidRDefault="00784615" w:rsidP="006F190E">
      <w:pPr>
        <w:pStyle w:val="51"/>
        <w:rPr>
          <w:rFonts w:hint="eastAsia"/>
        </w:rPr>
      </w:pPr>
      <w:r>
        <w:rPr>
          <w:rFonts w:hint="eastAsia"/>
        </w:rPr>
        <w:t>将有嫌疑的车辆信息输出到数据库和屏幕</w:t>
      </w:r>
    </w:p>
    <w:p w:rsidR="00772225" w:rsidRDefault="00784615">
      <w:pPr>
        <w:pStyle w:val="350"/>
      </w:pPr>
      <w:r>
        <w:rPr>
          <w:rFonts w:hint="eastAsia"/>
        </w:rPr>
        <w:t>流程图</w:t>
      </w:r>
    </w:p>
    <w:p w:rsidR="00772225" w:rsidRDefault="00BB4E40">
      <w:pPr>
        <w:pStyle w:val="57"/>
        <w:ind w:firstLineChars="0" w:firstLine="0"/>
      </w:pPr>
      <w:r>
        <w:object w:dxaOrig="9597" w:dyaOrig="5397">
          <v:shape id="_x0000_i1029" type="#_x0000_t75" style="width:416.25pt;height:234pt" o:ole="">
            <v:imagedata r:id="rId20" o:title=""/>
          </v:shape>
          <o:OLEObject Type="Embed" ProgID="PowerPoint.Slide.8" ShapeID="_x0000_i1029" DrawAspect="Content" ObjectID="_1604313379" r:id="rId21"/>
        </w:object>
      </w:r>
    </w:p>
    <w:p w:rsidR="00772225" w:rsidRDefault="00784615">
      <w:pPr>
        <w:pStyle w:val="52"/>
      </w:pPr>
      <w:r>
        <w:rPr>
          <w:rFonts w:hint="eastAsia"/>
        </w:rPr>
        <w:t>昼伏夜出</w:t>
      </w:r>
    </w:p>
    <w:p w:rsidR="00772225" w:rsidRDefault="00784615">
      <w:pPr>
        <w:pStyle w:val="250"/>
      </w:pPr>
      <w:r>
        <w:rPr>
          <w:rFonts w:hint="eastAsia"/>
        </w:rPr>
        <w:t>频繁夜出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rPr>
          <w:sz w:val="24"/>
        </w:rPr>
      </w:pPr>
      <w:r>
        <w:rPr>
          <w:rFonts w:hint="eastAsia"/>
          <w:sz w:val="24"/>
        </w:rPr>
        <w:t>用于查询某段时期内在某地区或若干卡口点频繁夜间出行的车辆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同昼伏夜出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27"/>
        </w:numPr>
      </w:pPr>
      <w:r>
        <w:rPr>
          <w:rFonts w:hint="eastAsia"/>
        </w:rPr>
        <w:t>查询部分同昼伏夜出</w:t>
      </w:r>
    </w:p>
    <w:p w:rsidR="00772225" w:rsidRDefault="00784615">
      <w:pPr>
        <w:pStyle w:val="51"/>
      </w:pPr>
      <w:r>
        <w:rPr>
          <w:rFonts w:hint="eastAsia"/>
        </w:rPr>
        <w:t>利用夜出时间和通过次数来判断车辆是否有嫌疑</w:t>
      </w:r>
    </w:p>
    <w:p w:rsidR="00FA3F0B" w:rsidRDefault="00784615" w:rsidP="006F190E">
      <w:pPr>
        <w:pStyle w:val="51"/>
        <w:rPr>
          <w:rFonts w:hint="eastAsia"/>
        </w:rPr>
      </w:pPr>
      <w:r>
        <w:rPr>
          <w:rFonts w:hint="eastAsia"/>
        </w:rPr>
        <w:lastRenderedPageBreak/>
        <w:t>将嫌疑车辆输出到屏幕</w:t>
      </w:r>
    </w:p>
    <w:p w:rsidR="00772225" w:rsidRDefault="00784615">
      <w:pPr>
        <w:pStyle w:val="350"/>
      </w:pPr>
      <w:r>
        <w:rPr>
          <w:rFonts w:hint="eastAsia"/>
        </w:rPr>
        <w:t>流程图</w:t>
      </w:r>
    </w:p>
    <w:p w:rsidR="00772225" w:rsidRDefault="00BB4E40">
      <w:pPr>
        <w:pStyle w:val="57"/>
        <w:ind w:firstLineChars="0" w:firstLine="0"/>
      </w:pPr>
      <w:r>
        <w:object w:dxaOrig="9597" w:dyaOrig="5397">
          <v:shape id="_x0000_i1030" type="#_x0000_t75" style="width:402.75pt;height:226.5pt" o:ole="">
            <v:imagedata r:id="rId22" o:title=""/>
          </v:shape>
          <o:OLEObject Type="Embed" ProgID="PowerPoint.Slide.8" ShapeID="_x0000_i1030" DrawAspect="Content" ObjectID="_1604313380" r:id="rId23"/>
        </w:object>
      </w:r>
    </w:p>
    <w:p w:rsidR="00772225" w:rsidRDefault="00784615">
      <w:pPr>
        <w:pStyle w:val="52"/>
      </w:pPr>
      <w:r>
        <w:rPr>
          <w:rFonts w:hint="eastAsia"/>
        </w:rPr>
        <w:t>频繁夜出</w:t>
      </w:r>
    </w:p>
    <w:p w:rsidR="00772225" w:rsidRDefault="00784615">
      <w:pPr>
        <w:pStyle w:val="250"/>
      </w:pPr>
      <w:r>
        <w:rPr>
          <w:rFonts w:hint="eastAsia"/>
        </w:rPr>
        <w:t>隐匿车辆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用于查询案发前后出现次数发生显著差异的车辆</w:t>
      </w:r>
    </w:p>
    <w:p w:rsidR="00772225" w:rsidRDefault="00784615">
      <w:pPr>
        <w:pStyle w:val="350"/>
        <w:rPr>
          <w:bCs/>
          <w:szCs w:val="28"/>
        </w:rPr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362200" cy="391414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和频度分析雷同，检查两次，然后比对前后次数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28"/>
        </w:numPr>
      </w:pPr>
      <w:r>
        <w:rPr>
          <w:rFonts w:hint="eastAsia"/>
        </w:rPr>
        <w:t>查询部分同昼伏夜出</w:t>
      </w:r>
    </w:p>
    <w:p w:rsidR="00772225" w:rsidRDefault="00784615">
      <w:pPr>
        <w:pStyle w:val="51"/>
      </w:pPr>
      <w:r>
        <w:rPr>
          <w:rFonts w:hint="eastAsia"/>
        </w:rPr>
        <w:t>统计案发前出现的次数和案发后出现的次数，并得到他们的比值，根据比值来判断是否为隐匿车辆</w:t>
      </w:r>
    </w:p>
    <w:p w:rsidR="00772225" w:rsidRDefault="00784615">
      <w:pPr>
        <w:pStyle w:val="51"/>
      </w:pPr>
      <w:r>
        <w:rPr>
          <w:rFonts w:hint="eastAsia"/>
        </w:rPr>
        <w:t>将最后的结果输出到屏幕</w:t>
      </w:r>
    </w:p>
    <w:p w:rsidR="00772225" w:rsidRDefault="00784615">
      <w:pPr>
        <w:pStyle w:val="350"/>
      </w:pPr>
      <w:r>
        <w:rPr>
          <w:rFonts w:hint="eastAsia"/>
        </w:rPr>
        <w:t>流程图</w:t>
      </w:r>
    </w:p>
    <w:p w:rsidR="00772225" w:rsidRDefault="00BB4E40">
      <w:pPr>
        <w:pStyle w:val="57"/>
        <w:ind w:firstLineChars="0" w:firstLine="0"/>
      </w:pPr>
      <w:r>
        <w:object w:dxaOrig="9597" w:dyaOrig="5397">
          <v:shape id="_x0000_i1031" type="#_x0000_t75" style="width:416.25pt;height:234pt" o:ole="">
            <v:imagedata r:id="rId25" o:title=""/>
          </v:shape>
          <o:OLEObject Type="Embed" ProgID="PowerPoint.Slide.8" ShapeID="_x0000_i1031" DrawAspect="Content" ObjectID="_1604313381" r:id="rId26"/>
        </w:object>
      </w:r>
    </w:p>
    <w:p w:rsidR="00772225" w:rsidRDefault="00784615">
      <w:pPr>
        <w:pStyle w:val="52"/>
      </w:pPr>
      <w:r>
        <w:rPr>
          <w:rFonts w:hint="eastAsia"/>
        </w:rPr>
        <w:t>隐匿车辆</w:t>
      </w:r>
    </w:p>
    <w:p w:rsidR="00772225" w:rsidRDefault="00784615">
      <w:pPr>
        <w:pStyle w:val="250"/>
      </w:pPr>
      <w:r>
        <w:rPr>
          <w:rFonts w:hint="eastAsia"/>
        </w:rPr>
        <w:t>落脚点分析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用于分析车辆可能的落脚点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5272405" cy="89471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pBdr>
          <w:bottom w:val="single" w:sz="4" w:space="0" w:color="auto"/>
        </w:pBd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没有要求输入区域或地点，以车牌号码为索引对整个数据库进行搜索，得到在分析时段范围内的记录</w:t>
      </w:r>
      <w:r>
        <w:rPr>
          <w:rFonts w:hint="eastAsia"/>
          <w:sz w:val="24"/>
        </w:rPr>
        <w:t>(select * from database where plates in (ranges) and time between s and e)</w:t>
      </w:r>
      <w:r>
        <w:rPr>
          <w:rFonts w:hint="eastAsia"/>
          <w:sz w:val="24"/>
        </w:rPr>
        <w:t>；将出行时间、落脚时间和落脚时长作为限制条件，来筛选满足</w:t>
      </w:r>
      <w:r>
        <w:rPr>
          <w:rFonts w:hint="eastAsia"/>
          <w:sz w:val="24"/>
        </w:rPr>
        <w:lastRenderedPageBreak/>
        <w:t>条件的车辆。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29"/>
        </w:numPr>
      </w:pPr>
      <w:r>
        <w:rPr>
          <w:rFonts w:hint="eastAsia"/>
        </w:rPr>
        <w:t>知道车牌号码，分析时段，对范围内的摄像头拍到的数据进行搜索</w:t>
      </w:r>
      <w:r>
        <w:rPr>
          <w:rFonts w:hint="eastAsia"/>
        </w:rPr>
        <w:t>(select * from database where plates in (p) and location in (ranges) time between s and e)</w:t>
      </w:r>
    </w:p>
    <w:p w:rsidR="00772225" w:rsidRDefault="00784615">
      <w:pPr>
        <w:pStyle w:val="51"/>
      </w:pPr>
      <w:r>
        <w:rPr>
          <w:rFonts w:hint="eastAsia"/>
        </w:rPr>
        <w:t>将出行时间、落脚时间作为限制条件，落脚时长作为阈值，来筛选满足条件的车辆。</w:t>
      </w:r>
    </w:p>
    <w:p w:rsidR="00772225" w:rsidRDefault="00784615">
      <w:pPr>
        <w:pStyle w:val="51"/>
      </w:pPr>
      <w:r>
        <w:rPr>
          <w:rFonts w:hint="eastAsia"/>
        </w:rPr>
        <w:t>输出满足条件的车辆的所有信息。</w:t>
      </w:r>
    </w:p>
    <w:p w:rsidR="00772225" w:rsidRDefault="00784615">
      <w:pPr>
        <w:pStyle w:val="350"/>
      </w:pPr>
      <w:r>
        <w:rPr>
          <w:rFonts w:hint="eastAsia"/>
        </w:rPr>
        <w:t>流程图</w:t>
      </w:r>
    </w:p>
    <w:p w:rsidR="00772225" w:rsidRDefault="00BB4E40">
      <w:pPr>
        <w:pStyle w:val="57"/>
        <w:ind w:firstLineChars="0" w:firstLine="0"/>
      </w:pPr>
      <w:r>
        <w:object w:dxaOrig="9501" w:dyaOrig="5344">
          <v:shape id="_x0000_i1032" type="#_x0000_t75" style="width:420.75pt;height:237pt" o:ole="">
            <v:imagedata r:id="rId28" o:title=""/>
          </v:shape>
          <o:OLEObject Type="Embed" ProgID="PowerPoint.Slide.8" ShapeID="_x0000_i1032" DrawAspect="Content" ObjectID="_1604313382" r:id="rId29"/>
        </w:object>
      </w:r>
    </w:p>
    <w:p w:rsidR="00772225" w:rsidRDefault="00784615">
      <w:pPr>
        <w:pStyle w:val="52"/>
      </w:pPr>
      <w:r>
        <w:rPr>
          <w:rFonts w:hint="eastAsia"/>
        </w:rPr>
        <w:t>落脚点分析</w:t>
      </w:r>
    </w:p>
    <w:p w:rsidR="00772225" w:rsidRDefault="00784615">
      <w:pPr>
        <w:pStyle w:val="150"/>
        <w:spacing w:before="156" w:after="156"/>
      </w:pPr>
      <w:r>
        <w:rPr>
          <w:rFonts w:hint="eastAsia"/>
        </w:rPr>
        <w:t>次要目标</w:t>
      </w:r>
    </w:p>
    <w:p w:rsidR="00772225" w:rsidRDefault="00784615">
      <w:pPr>
        <w:pStyle w:val="250"/>
      </w:pPr>
      <w:r>
        <w:rPr>
          <w:rFonts w:hint="eastAsia"/>
        </w:rPr>
        <w:t>多进不出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用于查询某段时间内有哪些车辆多次进城不出城，可用于查询不同车牌号进出城的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车辆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输入：分析时段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进城次数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出城次数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输出：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车牌号码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车牌颜色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进城次数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出城次数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详情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布控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和首次入城一样，都是查询区域边缘的摄像头记录，需要数据库数据包含进出的标志（进出口摄像头）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30"/>
        </w:numPr>
      </w:pPr>
      <w:r>
        <w:rPr>
          <w:rFonts w:hint="eastAsia"/>
        </w:rPr>
        <w:t>查询边缘摄像头在分析时段的所有记录</w:t>
      </w:r>
      <w:r>
        <w:rPr>
          <w:rFonts w:hint="eastAsia"/>
        </w:rPr>
        <w:t>(select plates from database where time between t1 and t2)</w:t>
      </w:r>
      <w:r>
        <w:rPr>
          <w:rFonts w:hint="eastAsia"/>
        </w:rPr>
        <w:t>，并根据车牌作为索引来建立</w:t>
      </w:r>
      <w:r>
        <w:rPr>
          <w:rFonts w:hint="eastAsia"/>
        </w:rPr>
        <w:t>map</w:t>
      </w:r>
      <w:r>
        <w:rPr>
          <w:rFonts w:hint="eastAsia"/>
        </w:rPr>
        <w:t>数据结构</w:t>
      </w:r>
    </w:p>
    <w:p w:rsidR="00772225" w:rsidRDefault="00784615">
      <w:pPr>
        <w:pStyle w:val="51"/>
      </w:pPr>
      <w:r>
        <w:rPr>
          <w:rFonts w:hint="eastAsia"/>
        </w:rPr>
        <w:t>根据摄像机的位置的不同来判断是出城还是入城，并将相应的结果统计到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772225" w:rsidRDefault="00784615">
      <w:pPr>
        <w:pStyle w:val="51"/>
      </w:pPr>
      <w:r>
        <w:rPr>
          <w:rFonts w:hint="eastAsia"/>
        </w:rPr>
        <w:t>根据每个元素的出城入城比例来判断是否是嫌疑车辆。</w:t>
      </w:r>
    </w:p>
    <w:p w:rsidR="00772225" w:rsidRDefault="00784615">
      <w:pPr>
        <w:pStyle w:val="51"/>
      </w:pPr>
      <w:r>
        <w:rPr>
          <w:rFonts w:hint="eastAsia"/>
        </w:rPr>
        <w:t>找到车牌号并从数据库中搜索所有的信息</w:t>
      </w:r>
      <w:r>
        <w:rPr>
          <w:rFonts w:hint="eastAsia"/>
        </w:rPr>
        <w:t>(select * from database where plates in (plates we search))</w:t>
      </w:r>
    </w:p>
    <w:p w:rsidR="00772225" w:rsidRDefault="00784615">
      <w:pPr>
        <w:pStyle w:val="51"/>
      </w:pPr>
      <w:r>
        <w:rPr>
          <w:rFonts w:hint="eastAsia"/>
        </w:rPr>
        <w:t>输出所有的数据</w:t>
      </w:r>
    </w:p>
    <w:p w:rsidR="00772225" w:rsidRDefault="00784615">
      <w:pPr>
        <w:pStyle w:val="250"/>
      </w:pPr>
      <w:r>
        <w:rPr>
          <w:rFonts w:hint="eastAsia"/>
        </w:rPr>
        <w:t>异常行为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用于查询在某段时间内，按特定轨迹行驶的车辆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输入：除了标准输入外，还有正常轨迹的添加（应该是摄像头的位置）</w:t>
      </w:r>
    </w:p>
    <w:p w:rsidR="00772225" w:rsidRDefault="00784615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5273040" cy="83375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4819015" cy="33235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从功能描述上来看，应该是监控特定的车辆。</w:t>
      </w:r>
    </w:p>
    <w:p w:rsidR="00772225" w:rsidRDefault="00784615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比对路径即可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31"/>
        </w:numPr>
      </w:pPr>
      <w:r>
        <w:rPr>
          <w:rFonts w:hint="eastAsia"/>
        </w:rPr>
        <w:t>取出起点所拍到的所有车牌</w:t>
      </w:r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carplates</w:t>
      </w:r>
      <w:proofErr w:type="spellEnd"/>
      <w:r>
        <w:rPr>
          <w:rFonts w:hint="eastAsia"/>
        </w:rPr>
        <w:t xml:space="preserve"> from database where location=</w:t>
      </w:r>
      <w:proofErr w:type="gramStart"/>
      <w:r>
        <w:t>”</w:t>
      </w:r>
      <w:proofErr w:type="gramEnd"/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 time between t1 and t2)</w:t>
      </w:r>
    </w:p>
    <w:p w:rsidR="00772225" w:rsidRDefault="00784615">
      <w:pPr>
        <w:pStyle w:val="51"/>
      </w:pPr>
      <w:r>
        <w:rPr>
          <w:rFonts w:hint="eastAsia"/>
        </w:rPr>
        <w:t>检查我们添加的所有卡口监控记录</w:t>
      </w:r>
      <w:r>
        <w:rPr>
          <w:rFonts w:hint="eastAsia"/>
        </w:rPr>
        <w:t>(select * from database where plates in (</w:t>
      </w:r>
      <w:proofErr w:type="spellStart"/>
      <w:r>
        <w:rPr>
          <w:rFonts w:hint="eastAsia"/>
        </w:rPr>
        <w:t>carplates</w:t>
      </w:r>
      <w:proofErr w:type="spellEnd"/>
      <w:r>
        <w:rPr>
          <w:rFonts w:hint="eastAsia"/>
        </w:rPr>
        <w:t>) location in (range) and time between t1 and t2 order by plates)</w:t>
      </w:r>
      <w:r>
        <w:rPr>
          <w:rFonts w:hint="eastAsia"/>
        </w:rPr>
        <w:t>并以车牌为索引，建立</w:t>
      </w:r>
      <w:r>
        <w:rPr>
          <w:rFonts w:hint="eastAsia"/>
        </w:rPr>
        <w:t>map</w:t>
      </w:r>
      <w:r>
        <w:rPr>
          <w:rFonts w:hint="eastAsia"/>
        </w:rPr>
        <w:t>数据结构</w:t>
      </w:r>
    </w:p>
    <w:p w:rsidR="00772225" w:rsidRDefault="00784615">
      <w:pPr>
        <w:pStyle w:val="51"/>
      </w:pPr>
      <w:r>
        <w:rPr>
          <w:rFonts w:hint="eastAsia"/>
        </w:rPr>
        <w:t>对每个</w:t>
      </w:r>
      <w:r>
        <w:rPr>
          <w:rFonts w:hint="eastAsia"/>
        </w:rPr>
        <w:t>map</w:t>
      </w:r>
      <w:r>
        <w:rPr>
          <w:rFonts w:hint="eastAsia"/>
        </w:rPr>
        <w:t>元素以时间为次序来排序</w:t>
      </w:r>
    </w:p>
    <w:p w:rsidR="00772225" w:rsidRDefault="00784615">
      <w:pPr>
        <w:pStyle w:val="51"/>
      </w:pPr>
      <w:r>
        <w:rPr>
          <w:rFonts w:hint="eastAsia"/>
        </w:rPr>
        <w:t>依次检查每一个车辆的</w:t>
      </w:r>
      <w:r>
        <w:rPr>
          <w:rFonts w:hint="eastAsia"/>
        </w:rPr>
        <w:t>location</w:t>
      </w:r>
      <w:r>
        <w:rPr>
          <w:rFonts w:hint="eastAsia"/>
        </w:rPr>
        <w:t>是否与我们规定的途径点（</w:t>
      </w:r>
      <w:r>
        <w:rPr>
          <w:rFonts w:hint="eastAsia"/>
        </w:rPr>
        <w:t>location</w:t>
      </w:r>
      <w:r>
        <w:rPr>
          <w:rFonts w:hint="eastAsia"/>
        </w:rPr>
        <w:t>）相符。若不相符（没有该卡口的记录），则根据上一个有记录的卡口的时间和下一个记录的时间之差，计算出异常时间；若这个异常时间超过了我们规定的时间，则将该路径（两个卡口的位置）记录为异常路径（记录在另一个以车牌为索引的</w:t>
      </w:r>
      <w:r>
        <w:rPr>
          <w:rFonts w:hint="eastAsia"/>
        </w:rPr>
        <w:t>map</w:t>
      </w:r>
      <w:r>
        <w:rPr>
          <w:rFonts w:hint="eastAsia"/>
        </w:rPr>
        <w:t>数据结构中）。</w:t>
      </w:r>
    </w:p>
    <w:p w:rsidR="00772225" w:rsidRDefault="00784615">
      <w:pPr>
        <w:pStyle w:val="51"/>
      </w:pPr>
      <w:r>
        <w:rPr>
          <w:rFonts w:hint="eastAsia"/>
        </w:rPr>
        <w:t>输出结果</w:t>
      </w:r>
    </w:p>
    <w:p w:rsidR="00772225" w:rsidRDefault="00784615">
      <w:pPr>
        <w:pStyle w:val="250"/>
      </w:pPr>
      <w:r>
        <w:rPr>
          <w:rFonts w:hint="eastAsia"/>
        </w:rPr>
        <w:t>单日过城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用于查询某日直接通过城市的车辆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又普通查询和高级查询之分，普通查询就是通过车牌</w:t>
      </w:r>
      <w:proofErr w:type="gramStart"/>
      <w:r>
        <w:rPr>
          <w:rFonts w:hint="eastAsia"/>
          <w:sz w:val="24"/>
        </w:rPr>
        <w:t>号直接</w:t>
      </w:r>
      <w:proofErr w:type="gramEnd"/>
      <w:r>
        <w:rPr>
          <w:rFonts w:hint="eastAsia"/>
          <w:sz w:val="24"/>
        </w:rPr>
        <w:t>索引城市卡口数据库。高级查询就是套</w:t>
      </w:r>
      <w:proofErr w:type="gramStart"/>
      <w:r>
        <w:rPr>
          <w:rFonts w:hint="eastAsia"/>
          <w:sz w:val="24"/>
        </w:rPr>
        <w:t>牌分析</w:t>
      </w:r>
      <w:proofErr w:type="gramEnd"/>
      <w:r>
        <w:rPr>
          <w:rFonts w:hint="eastAsia"/>
          <w:sz w:val="24"/>
        </w:rPr>
        <w:t>的高级查询</w:t>
      </w:r>
    </w:p>
    <w:p w:rsidR="00772225" w:rsidRDefault="00784615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5267960" cy="452755"/>
            <wp:effectExtent l="0" t="0" r="889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>
      <w:pPr>
        <w:pStyle w:val="450"/>
      </w:pPr>
      <w:r>
        <w:rPr>
          <w:rFonts w:hint="eastAsia"/>
        </w:rPr>
        <w:t>搜索一个车牌</w:t>
      </w:r>
    </w:p>
    <w:p w:rsidR="00772225" w:rsidRDefault="00784615" w:rsidP="00784615">
      <w:pPr>
        <w:pStyle w:val="51"/>
        <w:numPr>
          <w:ilvl w:val="0"/>
          <w:numId w:val="32"/>
        </w:numPr>
      </w:pPr>
      <w:r>
        <w:rPr>
          <w:rFonts w:hint="eastAsia"/>
        </w:rPr>
        <w:t>直接根据车牌从数据库中查询出来该车出城入城的全部记录</w:t>
      </w:r>
      <w:r>
        <w:rPr>
          <w:rFonts w:hint="eastAsia"/>
        </w:rPr>
        <w:t>(select * from database where plates=</w:t>
      </w:r>
      <w:proofErr w:type="gramStart"/>
      <w:r>
        <w:t>”</w:t>
      </w:r>
      <w:proofErr w:type="gramEnd"/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and location in (edge of city) and time between t1 and t2 order by time)</w:t>
      </w:r>
    </w:p>
    <w:p w:rsidR="00772225" w:rsidRDefault="00784615">
      <w:pPr>
        <w:pStyle w:val="51"/>
      </w:pPr>
      <w:r>
        <w:rPr>
          <w:rFonts w:hint="eastAsia"/>
        </w:rPr>
        <w:t>通过统计车辆在单日内在出入口的记录数量，来确定车辆是否单日过城。</w:t>
      </w:r>
    </w:p>
    <w:p w:rsidR="00772225" w:rsidRDefault="00772225">
      <w:pPr>
        <w:spacing w:line="360" w:lineRule="auto"/>
        <w:rPr>
          <w:sz w:val="24"/>
        </w:rPr>
      </w:pPr>
    </w:p>
    <w:p w:rsidR="00772225" w:rsidRDefault="00784615">
      <w:pPr>
        <w:pStyle w:val="450"/>
      </w:pPr>
      <w:r>
        <w:rPr>
          <w:rFonts w:hint="eastAsia"/>
        </w:rPr>
        <w:t>根据条件搜索多个车牌</w:t>
      </w:r>
    </w:p>
    <w:p w:rsidR="00772225" w:rsidRDefault="0078461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在搜索一个车牌的基础上，再加入一个步骤。根据限定条件从数据库中查询出车牌</w:t>
      </w:r>
      <w:r>
        <w:rPr>
          <w:rFonts w:hint="eastAsia"/>
          <w:sz w:val="24"/>
        </w:rPr>
        <w:t>(select plates from database where location in (edge of city) and type=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 xml:space="preserve"> and color=</w:t>
      </w:r>
      <w:r>
        <w:rPr>
          <w:sz w:val="24"/>
        </w:rPr>
        <w:t>”</w:t>
      </w:r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 xml:space="preserve"> and (time between tc1 and tc2))</w:t>
      </w:r>
      <w:r>
        <w:rPr>
          <w:rFonts w:hint="eastAsia"/>
          <w:sz w:val="24"/>
        </w:rPr>
        <w:t>，并存入数组中，然后循环执行搜索一个车牌的算法。</w:t>
      </w:r>
    </w:p>
    <w:p w:rsidR="00772225" w:rsidRDefault="0078461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最后，将有套牌现象的车的所有信息输出到数据库</w:t>
      </w:r>
      <w:r>
        <w:rPr>
          <w:rFonts w:hint="eastAsia"/>
          <w:sz w:val="24"/>
        </w:rPr>
        <w:t xml:space="preserve">(insert into </w:t>
      </w:r>
      <w:proofErr w:type="spellStart"/>
      <w:r>
        <w:rPr>
          <w:rFonts w:hint="eastAsia"/>
          <w:sz w:val="24"/>
        </w:rPr>
        <w:t>result_db</w:t>
      </w:r>
      <w:proofErr w:type="spellEnd"/>
      <w:r>
        <w:rPr>
          <w:rFonts w:hint="eastAsia"/>
          <w:sz w:val="24"/>
        </w:rPr>
        <w:t xml:space="preserve"> (plates,plates_color,plate_img,location,plates_categary,car_categary,car_color,pass_time,final_state) values (...))</w:t>
      </w:r>
      <w:r>
        <w:rPr>
          <w:rFonts w:hint="eastAsia"/>
          <w:sz w:val="24"/>
        </w:rPr>
        <w:t>和屏幕。</w:t>
      </w:r>
    </w:p>
    <w:p w:rsidR="00772225" w:rsidRDefault="00784615">
      <w:pPr>
        <w:pStyle w:val="250"/>
      </w:pPr>
      <w:r>
        <w:rPr>
          <w:rFonts w:hint="eastAsia"/>
        </w:rPr>
        <w:t>频度分析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分析出在特定时间段内，通过特定地点一定次数范围内的车辆。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频度分析要求输入：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分析时段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通过次数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分析区域（应该是摄像头组成的环）实现的功能应该是分析出在限制时间内，出入特定区域一定次数的满足条件的车辆。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车牌号码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通过地点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通过次数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详情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布控？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分析该功能通过调取范围内边缘摄像头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边缘检测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在分析时段所拍下所有车的记录（以车的车牌号码作为索引，范围是该区域所有的摄像头在分析时段所拍下的记录），并以拍摄时间为基准进行排序，并记录有几对结果来实现判断。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 w:rsidP="00784615">
      <w:pPr>
        <w:pStyle w:val="51"/>
        <w:numPr>
          <w:ilvl w:val="0"/>
          <w:numId w:val="33"/>
        </w:numPr>
      </w:pPr>
      <w:r>
        <w:rPr>
          <w:rFonts w:hint="eastAsia"/>
        </w:rPr>
        <w:t>进行边缘检测，基本原理（第一象限）：存在一个点</w:t>
      </w:r>
      <w:r>
        <w:rPr>
          <w:rFonts w:hint="eastAsia"/>
        </w:rPr>
        <w:t>a,</w:t>
      </w:r>
      <w:r>
        <w:rPr>
          <w:rFonts w:hint="eastAsia"/>
        </w:rPr>
        <w:t>使得点集中其余任意点的横纵坐标均小于这个点。以此类推可以得到其余象限的情况。所以，我们可以规定一个中心点（经纬度），并根据这个中心点，</w:t>
      </w:r>
      <w:proofErr w:type="gramStart"/>
      <w:r>
        <w:rPr>
          <w:rFonts w:hint="eastAsia"/>
        </w:rPr>
        <w:t>以范围</w:t>
      </w:r>
      <w:proofErr w:type="gramEnd"/>
      <w:r>
        <w:rPr>
          <w:rFonts w:hint="eastAsia"/>
        </w:rPr>
        <w:t>作为半径，构建坐标系，并计算出摄像机在这个坐标系中的相对位置，然后就可以利用这个算法来求出边缘摄像机。</w:t>
      </w:r>
    </w:p>
    <w:p w:rsidR="00772225" w:rsidRDefault="00784615">
      <w:pPr>
        <w:pStyle w:val="51"/>
      </w:pPr>
      <w:r>
        <w:rPr>
          <w:rFonts w:hint="eastAsia"/>
        </w:rPr>
        <w:t>查询这些摄像机头记录</w:t>
      </w:r>
      <w:r>
        <w:rPr>
          <w:rFonts w:hint="eastAsia"/>
        </w:rPr>
        <w:t>(select * from database where location in (edge) and time between t1 and t2 order by time)</w:t>
      </w:r>
    </w:p>
    <w:p w:rsidR="00772225" w:rsidRDefault="00784615">
      <w:pPr>
        <w:pStyle w:val="51"/>
      </w:pPr>
      <w:r>
        <w:rPr>
          <w:rFonts w:hint="eastAsia"/>
        </w:rPr>
        <w:t>根据摄像头记录的时间先后顺序排序，并除以</w:t>
      </w:r>
      <w:r>
        <w:rPr>
          <w:rFonts w:hint="eastAsia"/>
        </w:rPr>
        <w:t>2</w:t>
      </w:r>
      <w:r>
        <w:rPr>
          <w:rFonts w:hint="eastAsia"/>
        </w:rPr>
        <w:t>，计算出出入次数。</w:t>
      </w:r>
    </w:p>
    <w:p w:rsidR="00772225" w:rsidRDefault="00784615">
      <w:pPr>
        <w:pStyle w:val="51"/>
      </w:pPr>
      <w:r>
        <w:rPr>
          <w:rFonts w:hint="eastAsia"/>
        </w:rPr>
        <w:t>搜索范围内其余所有摄像头</w:t>
      </w:r>
      <w:r>
        <w:rPr>
          <w:rFonts w:hint="eastAsia"/>
        </w:rPr>
        <w:t>(select * from database where location not in (edge) and location in (range) and time between t1 and t2 order by time)</w:t>
      </w:r>
    </w:p>
    <w:p w:rsidR="00772225" w:rsidRDefault="00784615">
      <w:pPr>
        <w:pStyle w:val="51"/>
      </w:pPr>
      <w:r>
        <w:rPr>
          <w:rFonts w:hint="eastAsia"/>
        </w:rPr>
        <w:t>比较该搜索结果第一项的时间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和先前查询这些摄像头记录的初始时间</w:t>
      </w:r>
      <w:r>
        <w:rPr>
          <w:rFonts w:hint="eastAsia"/>
        </w:rPr>
        <w:t>t</w:t>
      </w:r>
      <w:r>
        <w:rPr>
          <w:rFonts w:hint="eastAsia"/>
        </w:rPr>
        <w:t>，若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&lt;t</w:t>
      </w:r>
      <w:r>
        <w:rPr>
          <w:rFonts w:hint="eastAsia"/>
        </w:rPr>
        <w:t>，则表示第一次边缘拍到的是驶离该区域；否则，为驶入该区域。</w:t>
      </w:r>
    </w:p>
    <w:p w:rsidR="00772225" w:rsidRDefault="00784615">
      <w:pPr>
        <w:pStyle w:val="51"/>
      </w:pPr>
      <w:r>
        <w:rPr>
          <w:rFonts w:hint="eastAsia"/>
        </w:rPr>
        <w:t>根据摄像头记录的时间先后顺序排序，对</w:t>
      </w:r>
      <w:r>
        <w:rPr>
          <w:rFonts w:hint="eastAsia"/>
        </w:rPr>
        <w:t>2</w:t>
      </w:r>
      <w:r>
        <w:rPr>
          <w:rFonts w:hint="eastAsia"/>
        </w:rPr>
        <w:t>求余，结合汽车的初始状况判断是否还在范围内。</w:t>
      </w:r>
    </w:p>
    <w:p w:rsidR="00772225" w:rsidRDefault="00784615">
      <w:pPr>
        <w:pStyle w:val="250"/>
      </w:pPr>
      <w:r>
        <w:rPr>
          <w:rFonts w:hint="eastAsia"/>
        </w:rPr>
        <w:t>高危时段</w:t>
      </w:r>
    </w:p>
    <w:p w:rsidR="00772225" w:rsidRDefault="00784615">
      <w:pPr>
        <w:pStyle w:val="350"/>
      </w:pPr>
      <w:r>
        <w:rPr>
          <w:rFonts w:hint="eastAsia"/>
        </w:rPr>
        <w:t>功能描述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用于查询某高危时段内在某地区后若干卡口点出没的车辆</w:t>
      </w:r>
    </w:p>
    <w:p w:rsidR="00772225" w:rsidRDefault="00784615">
      <w:pPr>
        <w:pStyle w:val="350"/>
      </w:pPr>
      <w:r>
        <w:rPr>
          <w:rFonts w:hint="eastAsia"/>
        </w:rPr>
        <w:t>功能分析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输入：分析时段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抓拍地点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输出：同上</w:t>
      </w:r>
    </w:p>
    <w:p w:rsidR="00772225" w:rsidRDefault="0078461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应该存在多个拍摄地点，查询这些摄像头在分析日期的时间段内的所有捕捉记录</w:t>
      </w:r>
    </w:p>
    <w:p w:rsidR="00772225" w:rsidRDefault="00784615">
      <w:pPr>
        <w:pStyle w:val="350"/>
      </w:pPr>
      <w:r>
        <w:rPr>
          <w:rFonts w:hint="eastAsia"/>
        </w:rPr>
        <w:t>流程实现</w:t>
      </w:r>
    </w:p>
    <w:p w:rsidR="00772225" w:rsidRDefault="00784615">
      <w:pPr>
        <w:spacing w:line="360" w:lineRule="auto"/>
        <w:rPr>
          <w:sz w:val="24"/>
        </w:rPr>
      </w:pPr>
      <w:r>
        <w:rPr>
          <w:rFonts w:hint="eastAsia"/>
          <w:sz w:val="24"/>
        </w:rPr>
        <w:t>查询抓拍地点，在分析时段在时间段的记录</w:t>
      </w:r>
      <w:r>
        <w:rPr>
          <w:rFonts w:hint="eastAsia"/>
          <w:sz w:val="24"/>
        </w:rPr>
        <w:t>(select * from database where location in (range) and time in (section))</w:t>
      </w:r>
    </w:p>
    <w:p w:rsidR="00772225" w:rsidRDefault="00772225">
      <w:pPr>
        <w:spacing w:line="360" w:lineRule="auto"/>
        <w:jc w:val="left"/>
        <w:rPr>
          <w:sz w:val="24"/>
        </w:rPr>
      </w:pPr>
    </w:p>
    <w:sectPr w:rsidR="0077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10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 w15:restartNumberingAfterBreak="0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3" w15:restartNumberingAfterBreak="0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7" w15:restartNumberingAfterBreak="0">
    <w:nsid w:val="220C4BC9"/>
    <w:multiLevelType w:val="hybridMultilevel"/>
    <w:tmpl w:val="975C25DE"/>
    <w:lvl w:ilvl="0" w:tplc="FFFFFFFF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B5D1654"/>
    <w:multiLevelType w:val="hybridMultilevel"/>
    <w:tmpl w:val="4E045B04"/>
    <w:lvl w:ilvl="0" w:tplc="FFFFFFFF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4376425F"/>
    <w:multiLevelType w:val="hybridMultilevel"/>
    <w:tmpl w:val="75D26F02"/>
    <w:lvl w:ilvl="0" w:tplc="FFFFFFFF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16" w15:restartNumberingAfterBreak="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17" w15:restartNumberingAfterBreak="0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6933334"/>
    <w:multiLevelType w:val="hybridMultilevel"/>
    <w:tmpl w:val="39CCA6C6"/>
    <w:lvl w:ilvl="0" w:tplc="FFFFFFFF">
      <w:start w:val="1"/>
      <w:numFmt w:val="none"/>
      <w:pStyle w:val="a2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9"/>
  </w:num>
  <w:num w:numId="3">
    <w:abstractNumId w:val="14"/>
  </w:num>
  <w:num w:numId="4">
    <w:abstractNumId w:val="7"/>
  </w:num>
  <w:num w:numId="5">
    <w:abstractNumId w:val="16"/>
  </w:num>
  <w:num w:numId="6">
    <w:abstractNumId w:val="10"/>
  </w:num>
  <w:num w:numId="7">
    <w:abstractNumId w:val="1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17"/>
  </w:num>
  <w:num w:numId="13">
    <w:abstractNumId w:val="22"/>
  </w:num>
  <w:num w:numId="14">
    <w:abstractNumId w:val="18"/>
  </w:num>
  <w:num w:numId="15">
    <w:abstractNumId w:val="21"/>
  </w:num>
  <w:num w:numId="16">
    <w:abstractNumId w:val="11"/>
  </w:num>
  <w:num w:numId="17">
    <w:abstractNumId w:val="0"/>
  </w:num>
  <w:num w:numId="18">
    <w:abstractNumId w:val="13"/>
  </w:num>
  <w:num w:numId="19">
    <w:abstractNumId w:val="4"/>
  </w:num>
  <w:num w:numId="20">
    <w:abstractNumId w:val="6"/>
  </w:num>
  <w:num w:numId="21">
    <w:abstractNumId w:val="20"/>
  </w:num>
  <w:num w:numId="22">
    <w:abstractNumId w:val="2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4C7597C"/>
    <w:rsid w:val="000B0F6C"/>
    <w:rsid w:val="00405DFE"/>
    <w:rsid w:val="00643421"/>
    <w:rsid w:val="00646F61"/>
    <w:rsid w:val="006573FE"/>
    <w:rsid w:val="006F190E"/>
    <w:rsid w:val="00772225"/>
    <w:rsid w:val="00784615"/>
    <w:rsid w:val="00866337"/>
    <w:rsid w:val="008A6AF6"/>
    <w:rsid w:val="00A90F9C"/>
    <w:rsid w:val="00AB1447"/>
    <w:rsid w:val="00BB4E40"/>
    <w:rsid w:val="00FA3F0B"/>
    <w:rsid w:val="00FE0BE4"/>
    <w:rsid w:val="00FE2DBA"/>
    <w:rsid w:val="01735D5E"/>
    <w:rsid w:val="033D2AA5"/>
    <w:rsid w:val="03AE5F79"/>
    <w:rsid w:val="06C43E99"/>
    <w:rsid w:val="07316A60"/>
    <w:rsid w:val="0773319C"/>
    <w:rsid w:val="09C37977"/>
    <w:rsid w:val="0A9D0267"/>
    <w:rsid w:val="0C7D1148"/>
    <w:rsid w:val="0F9E0031"/>
    <w:rsid w:val="11C43C31"/>
    <w:rsid w:val="12E40F13"/>
    <w:rsid w:val="14C7597C"/>
    <w:rsid w:val="154722DF"/>
    <w:rsid w:val="1CFC403F"/>
    <w:rsid w:val="21A01A1F"/>
    <w:rsid w:val="243C16AF"/>
    <w:rsid w:val="24D7060E"/>
    <w:rsid w:val="2C717DDF"/>
    <w:rsid w:val="2DDE7964"/>
    <w:rsid w:val="3A48486D"/>
    <w:rsid w:val="3B1678D3"/>
    <w:rsid w:val="3DA427C6"/>
    <w:rsid w:val="3DCF2C69"/>
    <w:rsid w:val="40A85194"/>
    <w:rsid w:val="41252C26"/>
    <w:rsid w:val="449C3404"/>
    <w:rsid w:val="45490F91"/>
    <w:rsid w:val="46593DE5"/>
    <w:rsid w:val="469D7A38"/>
    <w:rsid w:val="46BE1709"/>
    <w:rsid w:val="46CF6F0B"/>
    <w:rsid w:val="48607184"/>
    <w:rsid w:val="498B14BF"/>
    <w:rsid w:val="4A925EEB"/>
    <w:rsid w:val="4F5A60A0"/>
    <w:rsid w:val="5BBD6B72"/>
    <w:rsid w:val="5C683C60"/>
    <w:rsid w:val="5DFB44F0"/>
    <w:rsid w:val="5FE21D8D"/>
    <w:rsid w:val="60C658C5"/>
    <w:rsid w:val="611D7111"/>
    <w:rsid w:val="63875BF7"/>
    <w:rsid w:val="646B6B9B"/>
    <w:rsid w:val="64CB2939"/>
    <w:rsid w:val="65642196"/>
    <w:rsid w:val="66D3471D"/>
    <w:rsid w:val="67D75780"/>
    <w:rsid w:val="6D97513B"/>
    <w:rsid w:val="72E96633"/>
    <w:rsid w:val="78563D0C"/>
    <w:rsid w:val="79494AD0"/>
    <w:rsid w:val="79C52F97"/>
    <w:rsid w:val="7C167139"/>
    <w:rsid w:val="7EF27113"/>
    <w:rsid w:val="7F480AE3"/>
    <w:rsid w:val="7F730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62BFC"/>
  <w15:docId w15:val="{593EDF2A-0D6E-4E02-96FE-8848781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AB144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3"/>
    <w:next w:val="a3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3"/>
    <w:next w:val="a3"/>
    <w:qFormat/>
    <w:rsid w:val="00AB144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3"/>
    <w:next w:val="a3"/>
    <w:qFormat/>
    <w:rsid w:val="00AB1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qFormat/>
    <w:rsid w:val="00AB144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3"/>
    <w:next w:val="a3"/>
    <w:link w:val="56"/>
    <w:qFormat/>
    <w:rsid w:val="00AB14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AB144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0"/>
    <w:qFormat/>
    <w:rsid w:val="00AB144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AB1447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rsid w:val="00AB1447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semiHidden/>
    <w:rsid w:val="00AB1447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  <w:rsid w:val="00AB1447"/>
  </w:style>
  <w:style w:type="paragraph" w:styleId="a8">
    <w:name w:val="Document Map"/>
    <w:basedOn w:val="a3"/>
    <w:link w:val="a9"/>
    <w:rsid w:val="00AB1447"/>
    <w:pPr>
      <w:shd w:val="clear" w:color="auto" w:fill="000080"/>
    </w:pPr>
  </w:style>
  <w:style w:type="paragraph" w:styleId="TOC5">
    <w:name w:val="toc 5"/>
    <w:basedOn w:val="a3"/>
    <w:next w:val="a3"/>
    <w:qFormat/>
    <w:pPr>
      <w:spacing w:line="360" w:lineRule="exact"/>
    </w:pPr>
  </w:style>
  <w:style w:type="paragraph" w:styleId="TOC3">
    <w:name w:val="toc 3"/>
    <w:basedOn w:val="a3"/>
    <w:next w:val="a3"/>
    <w:qFormat/>
    <w:pPr>
      <w:tabs>
        <w:tab w:val="left" w:pos="720"/>
        <w:tab w:val="right" w:leader="dot" w:pos="9345"/>
      </w:tabs>
      <w:spacing w:line="360" w:lineRule="auto"/>
    </w:pPr>
    <w:rPr>
      <w:sz w:val="24"/>
    </w:rPr>
  </w:style>
  <w:style w:type="paragraph" w:styleId="aa">
    <w:name w:val="Balloon Text"/>
    <w:basedOn w:val="a3"/>
    <w:link w:val="ab"/>
    <w:qFormat/>
    <w:rPr>
      <w:sz w:val="18"/>
      <w:szCs w:val="18"/>
    </w:rPr>
  </w:style>
  <w:style w:type="paragraph" w:styleId="ac">
    <w:name w:val="footer"/>
    <w:basedOn w:val="a3"/>
    <w:link w:val="ad"/>
    <w:rsid w:val="00AB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3"/>
    <w:link w:val="af"/>
    <w:rsid w:val="00AB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qFormat/>
    <w:pPr>
      <w:tabs>
        <w:tab w:val="left" w:pos="360"/>
        <w:tab w:val="right" w:leader="dot" w:pos="9345"/>
      </w:tabs>
      <w:spacing w:line="360" w:lineRule="auto"/>
    </w:pPr>
    <w:rPr>
      <w:sz w:val="24"/>
    </w:rPr>
  </w:style>
  <w:style w:type="paragraph" w:styleId="TOC4">
    <w:name w:val="toc 4"/>
    <w:basedOn w:val="a3"/>
    <w:next w:val="a3"/>
    <w:qFormat/>
    <w:pPr>
      <w:spacing w:line="360" w:lineRule="exact"/>
    </w:pPr>
  </w:style>
  <w:style w:type="paragraph" w:styleId="af0">
    <w:name w:val="footnote text"/>
    <w:basedOn w:val="a3"/>
    <w:link w:val="af1"/>
    <w:rsid w:val="00AB1447"/>
    <w:pPr>
      <w:snapToGrid w:val="0"/>
      <w:jc w:val="left"/>
    </w:pPr>
    <w:rPr>
      <w:sz w:val="18"/>
      <w:szCs w:val="18"/>
    </w:rPr>
  </w:style>
  <w:style w:type="paragraph" w:styleId="TOC2">
    <w:name w:val="toc 2"/>
    <w:basedOn w:val="a3"/>
    <w:next w:val="a3"/>
    <w:uiPriority w:val="39"/>
    <w:qFormat/>
    <w:pPr>
      <w:tabs>
        <w:tab w:val="left" w:pos="540"/>
        <w:tab w:val="right" w:leader="dot" w:pos="9345"/>
      </w:tabs>
      <w:spacing w:line="360" w:lineRule="auto"/>
    </w:pPr>
    <w:rPr>
      <w:sz w:val="24"/>
    </w:rPr>
  </w:style>
  <w:style w:type="character" w:styleId="af2">
    <w:name w:val="page number"/>
    <w:basedOn w:val="a4"/>
    <w:rsid w:val="00AB1447"/>
  </w:style>
  <w:style w:type="character" w:styleId="af3">
    <w:name w:val="FollowedHyperlink"/>
    <w:basedOn w:val="a4"/>
    <w:qFormat/>
    <w:rPr>
      <w:color w:val="954F72" w:themeColor="followedHyperlink"/>
      <w:u w:val="single"/>
    </w:rPr>
  </w:style>
  <w:style w:type="character" w:styleId="af4">
    <w:name w:val="Hyperlink"/>
    <w:basedOn w:val="a4"/>
    <w:uiPriority w:val="99"/>
    <w:rsid w:val="00AB1447"/>
    <w:rPr>
      <w:color w:val="0000FF"/>
      <w:u w:val="single"/>
    </w:rPr>
  </w:style>
  <w:style w:type="character" w:styleId="af5">
    <w:name w:val="footnote reference"/>
    <w:basedOn w:val="a4"/>
    <w:rsid w:val="00AB1447"/>
    <w:rPr>
      <w:vertAlign w:val="superscript"/>
    </w:rPr>
  </w:style>
  <w:style w:type="table" w:styleId="af6">
    <w:name w:val="Table Grid"/>
    <w:basedOn w:val="a6"/>
    <w:rsid w:val="00AB1447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4"/>
    <w:link w:val="aa"/>
    <w:qFormat/>
    <w:rPr>
      <w:kern w:val="2"/>
      <w:sz w:val="18"/>
      <w:szCs w:val="18"/>
    </w:rPr>
  </w:style>
  <w:style w:type="character" w:customStyle="1" w:styleId="af">
    <w:name w:val="页眉 字符"/>
    <w:basedOn w:val="a4"/>
    <w:link w:val="ae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d">
    <w:name w:val="页脚 字符"/>
    <w:basedOn w:val="a4"/>
    <w:link w:val="ac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56">
    <w:name w:val="标题 5 字符"/>
    <w:basedOn w:val="a4"/>
    <w:link w:val="54"/>
    <w:qFormat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4"/>
    <w:link w:val="6"/>
    <w:qFormat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4"/>
    <w:link w:val="7"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4"/>
    <w:link w:val="8"/>
    <w:qFormat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4"/>
    <w:link w:val="9"/>
    <w:qFormat/>
    <w:rPr>
      <w:rFonts w:ascii="Arial" w:eastAsia="黑体" w:hAnsi="Arial" w:cs="Times New Roman"/>
      <w:kern w:val="2"/>
      <w:sz w:val="21"/>
      <w:szCs w:val="21"/>
    </w:rPr>
  </w:style>
  <w:style w:type="paragraph" w:customStyle="1" w:styleId="57">
    <w:name w:val="段5#"/>
    <w:basedOn w:val="a3"/>
    <w:rsid w:val="00AB1447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7"/>
    <w:next w:val="57"/>
    <w:rsid w:val="00AB1447"/>
    <w:pPr>
      <w:numPr>
        <w:numId w:val="1"/>
      </w:numPr>
      <w:spacing w:beforeLines="50" w:before="50" w:afterLines="50" w:after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7"/>
    <w:next w:val="57"/>
    <w:rsid w:val="00AB1447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7"/>
    <w:rsid w:val="00AB1447"/>
    <w:pPr>
      <w:numPr>
        <w:numId w:val="2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350">
    <w:name w:val="标题3 5#"/>
    <w:basedOn w:val="250"/>
    <w:next w:val="57"/>
    <w:rsid w:val="00AB1447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7"/>
    <w:rsid w:val="00AB1447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7"/>
    <w:rsid w:val="00AB1447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7"/>
    <w:rsid w:val="00AB1447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7"/>
    <w:rsid w:val="00AB1447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7"/>
    <w:rsid w:val="00AB1447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7"/>
    <w:rsid w:val="00AB1447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7"/>
    <w:rsid w:val="00AB1447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7"/>
    <w:rsid w:val="00AB1447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7"/>
    <w:rsid w:val="00AB1447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AB1447"/>
    <w:pPr>
      <w:numPr>
        <w:numId w:val="3"/>
      </w:numPr>
      <w:spacing w:line="360" w:lineRule="auto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50">
    <w:name w:val="数字列项5#"/>
    <w:rsid w:val="00AB1447"/>
    <w:pPr>
      <w:widowControl w:val="0"/>
      <w:numPr>
        <w:numId w:val="4"/>
      </w:numPr>
      <w:spacing w:line="360" w:lineRule="auto"/>
      <w:ind w:hanging="312"/>
    </w:pPr>
    <w:rPr>
      <w:rFonts w:ascii="Times New Roman" w:eastAsia="宋体" w:hAnsi="Times New Roman" w:cs="Times New Roman"/>
      <w:kern w:val="2"/>
      <w:sz w:val="24"/>
      <w:szCs w:val="21"/>
    </w:rPr>
  </w:style>
  <w:style w:type="paragraph" w:customStyle="1" w:styleId="51">
    <w:name w:val="字母列项5#"/>
    <w:rsid w:val="00AB1447"/>
    <w:pPr>
      <w:widowControl w:val="0"/>
      <w:numPr>
        <w:numId w:val="23"/>
      </w:numPr>
      <w:spacing w:line="360" w:lineRule="auto"/>
      <w:ind w:left="738" w:hanging="335"/>
    </w:pPr>
    <w:rPr>
      <w:rFonts w:ascii="Times New Roman" w:eastAsia="宋体" w:hAnsi="Times New Roman" w:cs="Times New Roman"/>
      <w:kern w:val="2"/>
      <w:sz w:val="24"/>
      <w:szCs w:val="21"/>
    </w:rPr>
  </w:style>
  <w:style w:type="paragraph" w:customStyle="1" w:styleId="a0">
    <w:name w:val="表正文"/>
    <w:basedOn w:val="57"/>
    <w:next w:val="57"/>
    <w:rsid w:val="00AB1447"/>
    <w:pPr>
      <w:numPr>
        <w:numId w:val="5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7"/>
    <w:rsid w:val="00AB1447"/>
    <w:pPr>
      <w:numPr>
        <w:numId w:val="6"/>
      </w:numPr>
      <w:spacing w:line="360" w:lineRule="exact"/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5">
    <w:name w:val="附录标识5#"/>
    <w:next w:val="af7"/>
    <w:rsid w:val="00AB1447"/>
    <w:pPr>
      <w:numPr>
        <w:numId w:val="7"/>
      </w:numPr>
      <w:spacing w:beforeLines="50" w:before="50" w:afterLines="50" w:after="50" w:line="360" w:lineRule="exact"/>
      <w:jc w:val="center"/>
      <w:outlineLvl w:val="0"/>
    </w:pPr>
    <w:rPr>
      <w:rFonts w:ascii="Times New Roman" w:eastAsia="黑体" w:hAnsi="Times New Roman" w:cs="Times New Roman"/>
      <w:kern w:val="2"/>
      <w:sz w:val="24"/>
      <w:szCs w:val="21"/>
    </w:rPr>
  </w:style>
  <w:style w:type="paragraph" w:customStyle="1" w:styleId="af7">
    <w:name w:val="附录性质"/>
    <w:basedOn w:val="57"/>
    <w:next w:val="15"/>
    <w:rsid w:val="00AB1447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7"/>
    <w:rsid w:val="00AB1447"/>
    <w:pPr>
      <w:numPr>
        <w:ilvl w:val="1"/>
        <w:numId w:val="7"/>
      </w:numPr>
      <w:spacing w:beforeLines="50" w:before="50" w:afterLines="50" w:after="50" w:line="360" w:lineRule="exact"/>
      <w:outlineLvl w:val="1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35">
    <w:name w:val="附录标题35#"/>
    <w:next w:val="57"/>
    <w:rsid w:val="00AB1447"/>
    <w:pPr>
      <w:numPr>
        <w:ilvl w:val="3"/>
        <w:numId w:val="7"/>
      </w:numPr>
      <w:spacing w:line="360" w:lineRule="exact"/>
      <w:outlineLvl w:val="3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45">
    <w:name w:val="附录标题45#"/>
    <w:next w:val="57"/>
    <w:link w:val="45CharChar"/>
    <w:rsid w:val="00AB1447"/>
    <w:pPr>
      <w:numPr>
        <w:ilvl w:val="4"/>
        <w:numId w:val="7"/>
      </w:numPr>
      <w:spacing w:line="360" w:lineRule="exact"/>
      <w:outlineLvl w:val="4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55">
    <w:name w:val="附录标题55#"/>
    <w:next w:val="57"/>
    <w:rsid w:val="00AB1447"/>
    <w:pPr>
      <w:numPr>
        <w:ilvl w:val="5"/>
        <w:numId w:val="7"/>
      </w:numPr>
      <w:spacing w:line="360" w:lineRule="exact"/>
      <w:outlineLvl w:val="5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65">
    <w:name w:val="附录标题65#"/>
    <w:next w:val="57"/>
    <w:rsid w:val="00AB1447"/>
    <w:pPr>
      <w:numPr>
        <w:ilvl w:val="6"/>
        <w:numId w:val="7"/>
      </w:numPr>
      <w:spacing w:line="360" w:lineRule="exact"/>
      <w:outlineLvl w:val="6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152">
    <w:name w:val="附录非标题1 5#"/>
    <w:basedOn w:val="15"/>
    <w:next w:val="57"/>
    <w:rsid w:val="00AB1447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7"/>
    <w:rsid w:val="00AB1447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25">
    <w:name w:val="附录标题25#"/>
    <w:basedOn w:val="a3"/>
    <w:next w:val="57"/>
    <w:rsid w:val="00AB1447"/>
    <w:pPr>
      <w:numPr>
        <w:ilvl w:val="2"/>
        <w:numId w:val="7"/>
      </w:numPr>
      <w:outlineLvl w:val="2"/>
    </w:pPr>
    <w:rPr>
      <w:rFonts w:ascii="Arial" w:eastAsia="黑体" w:hAnsi="Arial"/>
      <w:sz w:val="24"/>
    </w:rPr>
  </w:style>
  <w:style w:type="paragraph" w:customStyle="1" w:styleId="352">
    <w:name w:val="附录非标题3 5#"/>
    <w:basedOn w:val="35"/>
    <w:next w:val="57"/>
    <w:rsid w:val="00AB1447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7"/>
    <w:rsid w:val="00AB1447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7"/>
    <w:rsid w:val="00AB1447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7"/>
    <w:rsid w:val="00AB1447"/>
    <w:rPr>
      <w:rFonts w:ascii="Times New Roman" w:eastAsia="宋体" w:hAnsi="Times New Roman"/>
    </w:rPr>
  </w:style>
  <w:style w:type="paragraph" w:customStyle="1" w:styleId="B5">
    <w:name w:val="附录B表题5#"/>
    <w:next w:val="57"/>
    <w:rsid w:val="00AB1447"/>
    <w:pPr>
      <w:numPr>
        <w:numId w:val="8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C5">
    <w:name w:val="附录C表题5#"/>
    <w:next w:val="57"/>
    <w:rsid w:val="00AB1447"/>
    <w:pPr>
      <w:numPr>
        <w:numId w:val="9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D50">
    <w:name w:val="附录D表题5#"/>
    <w:next w:val="57"/>
    <w:rsid w:val="00AB1447"/>
    <w:pPr>
      <w:numPr>
        <w:numId w:val="10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E5">
    <w:name w:val="附录E表题5#"/>
    <w:next w:val="57"/>
    <w:rsid w:val="00AB1447"/>
    <w:pPr>
      <w:numPr>
        <w:numId w:val="11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F50">
    <w:name w:val="附录F表题5#"/>
    <w:next w:val="57"/>
    <w:rsid w:val="00AB1447"/>
    <w:pPr>
      <w:numPr>
        <w:numId w:val="12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G50">
    <w:name w:val="附录G表题5#"/>
    <w:next w:val="57"/>
    <w:rsid w:val="00AB1447"/>
    <w:pPr>
      <w:numPr>
        <w:numId w:val="13"/>
      </w:numPr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A5">
    <w:name w:val="附录A图题5#"/>
    <w:next w:val="57"/>
    <w:rsid w:val="00AB1447"/>
    <w:pPr>
      <w:numPr>
        <w:numId w:val="14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B50">
    <w:name w:val="附录B图题5#"/>
    <w:next w:val="57"/>
    <w:rsid w:val="00AB1447"/>
    <w:pPr>
      <w:numPr>
        <w:numId w:val="15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C50">
    <w:name w:val="附录C图题5#"/>
    <w:next w:val="57"/>
    <w:rsid w:val="00AB1447"/>
    <w:pPr>
      <w:numPr>
        <w:numId w:val="16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D5">
    <w:name w:val="附录D图题5#"/>
    <w:next w:val="57"/>
    <w:rsid w:val="00AB1447"/>
    <w:pPr>
      <w:numPr>
        <w:numId w:val="17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E50">
    <w:name w:val="附录E图题5#"/>
    <w:next w:val="57"/>
    <w:rsid w:val="00AB1447"/>
    <w:pPr>
      <w:numPr>
        <w:numId w:val="18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F5">
    <w:name w:val="附录F图题5#"/>
    <w:next w:val="57"/>
    <w:rsid w:val="00AB1447"/>
    <w:pPr>
      <w:numPr>
        <w:numId w:val="19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G5">
    <w:name w:val="附录G图题5#"/>
    <w:next w:val="57"/>
    <w:rsid w:val="00AB1447"/>
    <w:pPr>
      <w:numPr>
        <w:numId w:val="20"/>
      </w:numPr>
      <w:jc w:val="center"/>
    </w:pPr>
    <w:rPr>
      <w:rFonts w:ascii="Arial" w:eastAsia="黑体" w:hAnsi="Arial" w:cs="Times New Roman"/>
      <w:kern w:val="2"/>
      <w:sz w:val="24"/>
      <w:szCs w:val="24"/>
    </w:rPr>
  </w:style>
  <w:style w:type="paragraph" w:customStyle="1" w:styleId="Style71">
    <w:name w:val="_Style 71"/>
    <w:qFormat/>
  </w:style>
  <w:style w:type="paragraph" w:customStyle="1" w:styleId="af8">
    <w:name w:val="图框"/>
    <w:basedOn w:val="a3"/>
    <w:rsid w:val="00AB1447"/>
    <w:pPr>
      <w:spacing w:line="160" w:lineRule="exact"/>
      <w:jc w:val="center"/>
    </w:pPr>
    <w:rPr>
      <w:sz w:val="18"/>
      <w:szCs w:val="18"/>
    </w:rPr>
  </w:style>
  <w:style w:type="character" w:customStyle="1" w:styleId="af1">
    <w:name w:val="脚注文本 字符"/>
    <w:basedOn w:val="a4"/>
    <w:link w:val="af0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f9">
    <w:name w:val="目录、标题"/>
    <w:basedOn w:val="a3"/>
    <w:rsid w:val="00AB1447"/>
    <w:pPr>
      <w:spacing w:beforeLines="200" w:before="200" w:afterLines="50" w:after="50" w:line="360" w:lineRule="exact"/>
      <w:jc w:val="center"/>
    </w:pPr>
    <w:rPr>
      <w:rFonts w:ascii="Arial" w:eastAsia="黑体" w:hAnsi="Arial"/>
      <w:sz w:val="32"/>
    </w:rPr>
  </w:style>
  <w:style w:type="paragraph" w:customStyle="1" w:styleId="afa">
    <w:name w:val="标准标志"/>
    <w:next w:val="a3"/>
    <w:rsid w:val="00AB144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b">
    <w:name w:val="其他标准称谓"/>
    <w:rsid w:val="00AB1447"/>
    <w:pPr>
      <w:spacing w:line="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20">
    <w:name w:val="封面标准号2"/>
    <w:basedOn w:val="a3"/>
    <w:rsid w:val="00AB1447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c">
    <w:name w:val="封面标准代替信息"/>
    <w:basedOn w:val="20"/>
    <w:rsid w:val="00AB1447"/>
    <w:pPr>
      <w:framePr w:wrap="auto"/>
      <w:spacing w:before="57"/>
    </w:pPr>
    <w:rPr>
      <w:rFonts w:ascii="宋体"/>
      <w:sz w:val="21"/>
    </w:rPr>
  </w:style>
  <w:style w:type="paragraph" w:customStyle="1" w:styleId="afd">
    <w:name w:val="文献分类号"/>
    <w:rsid w:val="00AB1447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2">
    <w:name w:val="列项——（一级）"/>
    <w:rsid w:val="00AB1447"/>
    <w:pPr>
      <w:widowControl w:val="0"/>
      <w:numPr>
        <w:numId w:val="21"/>
      </w:numPr>
      <w:tabs>
        <w:tab w:val="clear" w:pos="1140"/>
        <w:tab w:val="num" w:pos="360"/>
      </w:tabs>
      <w:ind w:left="0" w:firstLine="0"/>
      <w:jc w:val="both"/>
    </w:pPr>
    <w:rPr>
      <w:rFonts w:ascii="宋体" w:eastAsia="宋体" w:hAnsi="Times New Roman" w:cs="Times New Roman"/>
      <w:sz w:val="21"/>
    </w:rPr>
  </w:style>
  <w:style w:type="paragraph" w:customStyle="1" w:styleId="afe">
    <w:name w:val="封面标准名称"/>
    <w:rsid w:val="00AB144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aff">
    <w:name w:val="封面标准英文名称"/>
    <w:rsid w:val="00AB1447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0">
    <w:name w:val="发布日期"/>
    <w:rsid w:val="00AB1447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sz w:val="28"/>
    </w:rPr>
  </w:style>
  <w:style w:type="paragraph" w:customStyle="1" w:styleId="aff1">
    <w:name w:val="实施日期"/>
    <w:basedOn w:val="aff0"/>
    <w:rsid w:val="00AB1447"/>
    <w:pPr>
      <w:framePr w:hSpace="0" w:wrap="around" w:xAlign="right"/>
      <w:numPr>
        <w:ilvl w:val="4"/>
        <w:numId w:val="8"/>
      </w:numPr>
      <w:jc w:val="right"/>
    </w:pPr>
  </w:style>
  <w:style w:type="character" w:customStyle="1" w:styleId="aff2">
    <w:name w:val="发布"/>
    <w:basedOn w:val="a4"/>
    <w:rsid w:val="00AB1447"/>
    <w:rPr>
      <w:rFonts w:ascii="黑体" w:eastAsia="黑体"/>
      <w:spacing w:val="22"/>
      <w:w w:val="100"/>
      <w:position w:val="3"/>
      <w:sz w:val="28"/>
    </w:rPr>
  </w:style>
  <w:style w:type="paragraph" w:customStyle="1" w:styleId="aff3">
    <w:name w:val="其他发布部门"/>
    <w:basedOn w:val="a3"/>
    <w:rsid w:val="00AB1447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a1">
    <w:name w:val="表续正文"/>
    <w:basedOn w:val="a0"/>
    <w:next w:val="57"/>
    <w:rsid w:val="00AB1447"/>
    <w:pPr>
      <w:numPr>
        <w:ilvl w:val="1"/>
      </w:numPr>
    </w:pPr>
  </w:style>
  <w:style w:type="character" w:customStyle="1" w:styleId="a9">
    <w:name w:val="文档结构图 字符"/>
    <w:basedOn w:val="a4"/>
    <w:link w:val="a8"/>
    <w:qFormat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customStyle="1" w:styleId="45CharChar">
    <w:name w:val="附录标题45# Char Char"/>
    <w:basedOn w:val="a4"/>
    <w:link w:val="45"/>
    <w:rsid w:val="00AB1447"/>
    <w:rPr>
      <w:rFonts w:ascii="Arial" w:eastAsia="黑体" w:hAnsi="Arial" w:cs="Times New Roman"/>
      <w:kern w:val="2"/>
      <w:sz w:val="24"/>
      <w:szCs w:val="21"/>
    </w:rPr>
  </w:style>
  <w:style w:type="paragraph" w:customStyle="1" w:styleId="a">
    <w:name w:val="注序号"/>
    <w:basedOn w:val="57"/>
    <w:rsid w:val="00AB1447"/>
    <w:pPr>
      <w:numPr>
        <w:numId w:val="22"/>
      </w:numPr>
      <w:ind w:leftChars="200" w:left="739" w:firstLineChars="0" w:hanging="539"/>
    </w:pPr>
    <w:rPr>
      <w:sz w:val="21"/>
    </w:rPr>
  </w:style>
  <w:style w:type="paragraph" w:customStyle="1" w:styleId="CharCharCharChar0">
    <w:name w:val="Char Char Char Char"/>
    <w:basedOn w:val="a3"/>
    <w:rsid w:val="008A6AF6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4">
    <w:basedOn w:val="a3"/>
    <w:next w:val="a3"/>
    <w:autoRedefine/>
    <w:rsid w:val="008A6AF6"/>
    <w:pPr>
      <w:spacing w:line="360" w:lineRule="exact"/>
    </w:pPr>
  </w:style>
  <w:style w:type="paragraph" w:customStyle="1" w:styleId="CharCharCharChar1">
    <w:name w:val="Char Char Char Char"/>
    <w:basedOn w:val="a3"/>
    <w:rsid w:val="00BB4E4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5">
    <w:basedOn w:val="a3"/>
    <w:next w:val="a3"/>
    <w:autoRedefine/>
    <w:rsid w:val="00BB4E40"/>
    <w:pPr>
      <w:spacing w:line="360" w:lineRule="exact"/>
    </w:pPr>
  </w:style>
  <w:style w:type="paragraph" w:customStyle="1" w:styleId="CharCharCharChar2">
    <w:name w:val=" Char Char Char Char"/>
    <w:basedOn w:val="a3"/>
    <w:rsid w:val="00AB144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ff6">
    <w:basedOn w:val="a3"/>
    <w:next w:val="a3"/>
    <w:autoRedefine/>
    <w:rsid w:val="00AB1447"/>
    <w:pPr>
      <w:spacing w:line="3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5.emf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291</TotalTime>
  <Pages>15</Pages>
  <Words>971</Words>
  <Characters>5537</Characters>
  <Application>Microsoft Office Word</Application>
  <DocSecurity>0</DocSecurity>
  <Lines>46</Lines>
  <Paragraphs>12</Paragraphs>
  <ScaleCrop>false</ScaleCrop>
  <Company>Microsoft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JJJ</cp:lastModifiedBy>
  <cp:revision>9</cp:revision>
  <dcterms:created xsi:type="dcterms:W3CDTF">2018-11-01T01:28:00Z</dcterms:created>
  <dcterms:modified xsi:type="dcterms:W3CDTF">2018-11-21T05:49:00Z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