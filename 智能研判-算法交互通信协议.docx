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F11" w:rsidRPr="00A457E2" w:rsidRDefault="00A457E2" w:rsidP="00C53D5D">
      <w:pPr>
        <w:ind w:firstLine="420"/>
        <w:jc w:val="center"/>
        <w:rPr>
          <w:b/>
          <w:sz w:val="33"/>
        </w:rPr>
      </w:pPr>
      <w:r w:rsidRPr="00A457E2">
        <w:rPr>
          <w:rFonts w:hint="eastAsia"/>
          <w:b/>
          <w:sz w:val="33"/>
        </w:rPr>
        <w:t>算法交互通信协议</w:t>
      </w:r>
    </w:p>
    <w:p w:rsidR="00A457E2" w:rsidRDefault="008A2C4C" w:rsidP="008A2C4C">
      <w:pPr>
        <w:pStyle w:val="150"/>
        <w:spacing w:before="156" w:after="156"/>
      </w:pPr>
      <w:r>
        <w:rPr>
          <w:rFonts w:hint="eastAsia"/>
        </w:rPr>
        <w:t>套牌分析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936AB9" w:rsidRDefault="005C4DC3" w:rsidP="000A6532">
      <w:pPr>
        <w:pStyle w:val="57"/>
        <w:ind w:firstLine="480"/>
      </w:pPr>
      <w:r>
        <w:rPr>
          <w:rFonts w:hint="eastAsia"/>
        </w:rPr>
        <w:t>请求基础协议</w:t>
      </w:r>
      <w:r>
        <w:rPr>
          <w:rFonts w:hint="eastAsia"/>
        </w:rPr>
        <w:t>:</w:t>
      </w:r>
      <w:r>
        <w:t xml:space="preserve"> </w:t>
      </w:r>
      <w:proofErr w:type="spellStart"/>
      <w:r>
        <w:t>rabbitmq</w:t>
      </w:r>
      <w:proofErr w:type="spellEnd"/>
    </w:p>
    <w:p w:rsidR="005C4DC3" w:rsidRDefault="005C4DC3" w:rsidP="000A6532">
      <w:pPr>
        <w:pStyle w:val="57"/>
        <w:ind w:firstLine="480"/>
      </w:pPr>
      <w:proofErr w:type="spellStart"/>
      <w:r>
        <w:t>Host:localhost</w:t>
      </w:r>
      <w:proofErr w:type="spellEnd"/>
    </w:p>
    <w:p w:rsidR="00083536" w:rsidRDefault="00083536" w:rsidP="000A6532">
      <w:pPr>
        <w:pStyle w:val="57"/>
        <w:ind w:firstLine="480"/>
      </w:pPr>
      <w:r>
        <w:t>Port:</w:t>
      </w:r>
      <w:r>
        <w:rPr>
          <w:rFonts w:hint="eastAsia"/>
        </w:rPr>
        <w:t>任意</w:t>
      </w:r>
    </w:p>
    <w:p w:rsidR="00083536" w:rsidRPr="000A6532" w:rsidRDefault="00083536" w:rsidP="00083536">
      <w:pPr>
        <w:pStyle w:val="57"/>
        <w:ind w:firstLineChars="83" w:firstLine="199"/>
      </w:pPr>
      <w:r>
        <w:rPr>
          <w:rFonts w:hint="eastAsia"/>
        </w:rPr>
        <w:t>请求入参定义</w:t>
      </w:r>
    </w:p>
    <w:tbl>
      <w:tblPr>
        <w:tblStyle w:val="aff"/>
        <w:tblW w:w="8500" w:type="dxa"/>
        <w:tblLook w:val="04A0" w:firstRow="1" w:lastRow="0" w:firstColumn="1" w:lastColumn="0" w:noHBand="0" w:noVBand="1"/>
      </w:tblPr>
      <w:tblGrid>
        <w:gridCol w:w="2016"/>
        <w:gridCol w:w="1307"/>
        <w:gridCol w:w="1252"/>
        <w:gridCol w:w="1090"/>
        <w:gridCol w:w="1424"/>
        <w:gridCol w:w="1411"/>
      </w:tblGrid>
      <w:tr w:rsidR="00D14580" w:rsidTr="00D14580">
        <w:tc>
          <w:tcPr>
            <w:tcW w:w="2016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07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2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24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1411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61C34" w:rsidTr="00D14580">
        <w:tc>
          <w:tcPr>
            <w:tcW w:w="2016" w:type="dxa"/>
          </w:tcPr>
          <w:p w:rsidR="00E61C34" w:rsidRDefault="00836307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TaskCode</w:t>
            </w:r>
            <w:proofErr w:type="spellEnd"/>
          </w:p>
        </w:tc>
        <w:tc>
          <w:tcPr>
            <w:tcW w:w="1307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52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90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4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1" w:type="dxa"/>
          </w:tcPr>
          <w:p w:rsidR="00E61C34" w:rsidRDefault="00E61C34" w:rsidP="00083536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8F7293">
              <w:rPr>
                <w:rFonts w:hint="eastAsia"/>
              </w:rPr>
              <w:t>代码</w:t>
            </w:r>
          </w:p>
        </w:tc>
      </w:tr>
      <w:tr w:rsidR="00D14580" w:rsidTr="00D14580">
        <w:tc>
          <w:tcPr>
            <w:tcW w:w="2016" w:type="dxa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307" w:type="dxa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52" w:type="dxa"/>
          </w:tcPr>
          <w:p w:rsidR="00083536" w:rsidRDefault="00655F4F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24" w:type="dxa"/>
          </w:tcPr>
          <w:p w:rsidR="00083536" w:rsidRDefault="0004250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1411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需要查询的车牌号码（长度固定</w:t>
            </w:r>
            <w:r w:rsidR="00F84EFA">
              <w:rPr>
                <w:rFonts w:hint="eastAsia"/>
              </w:rPr>
              <w:t>1</w:t>
            </w:r>
            <w:r w:rsidR="00F84EFA">
              <w:t>5</w:t>
            </w:r>
            <w:r>
              <w:rPr>
                <w:rFonts w:hint="eastAsia"/>
              </w:rPr>
              <w:t>字节）</w:t>
            </w:r>
          </w:p>
        </w:tc>
      </w:tr>
      <w:tr w:rsidR="00D14580" w:rsidTr="00D14580">
        <w:tc>
          <w:tcPr>
            <w:tcW w:w="2016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Pro</w:t>
            </w:r>
            <w:r>
              <w:t>vince</w:t>
            </w:r>
          </w:p>
        </w:tc>
        <w:tc>
          <w:tcPr>
            <w:tcW w:w="1307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52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24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</w:p>
        </w:tc>
        <w:tc>
          <w:tcPr>
            <w:tcW w:w="1411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所在省份（选填）</w:t>
            </w:r>
          </w:p>
        </w:tc>
      </w:tr>
      <w:tr w:rsidR="00D14580" w:rsidTr="00D14580">
        <w:tc>
          <w:tcPr>
            <w:tcW w:w="2016" w:type="dxa"/>
          </w:tcPr>
          <w:p w:rsidR="00083536" w:rsidRDefault="00D14580" w:rsidP="00083536">
            <w:pPr>
              <w:pStyle w:val="57"/>
              <w:ind w:firstLineChars="0" w:firstLine="0"/>
              <w:jc w:val="center"/>
            </w:pPr>
            <w:proofErr w:type="spellStart"/>
            <w:r>
              <w:t>Vehicle</w:t>
            </w:r>
            <w:r w:rsidR="00CC344C">
              <w:rPr>
                <w:rFonts w:hint="eastAsia"/>
              </w:rPr>
              <w:t>Color</w:t>
            </w:r>
            <w:proofErr w:type="spellEnd"/>
          </w:p>
        </w:tc>
        <w:tc>
          <w:tcPr>
            <w:tcW w:w="1307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52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083536" w:rsidRDefault="00083536" w:rsidP="00083536">
            <w:pPr>
              <w:pStyle w:val="57"/>
              <w:ind w:firstLineChars="0" w:firstLine="0"/>
              <w:jc w:val="center"/>
            </w:pPr>
          </w:p>
        </w:tc>
        <w:tc>
          <w:tcPr>
            <w:tcW w:w="1424" w:type="dxa"/>
          </w:tcPr>
          <w:p w:rsidR="00083536" w:rsidRDefault="006930EA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411" w:type="dxa"/>
          </w:tcPr>
          <w:p w:rsidR="00083536" w:rsidRDefault="00CC344C" w:rsidP="00083536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车辆颜色（选填）</w:t>
            </w:r>
          </w:p>
        </w:tc>
      </w:tr>
      <w:tr w:rsidR="00D14580" w:rsidTr="00D14580">
        <w:tc>
          <w:tcPr>
            <w:tcW w:w="2016" w:type="dxa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ehicleBrand</w:t>
            </w:r>
            <w:proofErr w:type="spellEnd"/>
          </w:p>
        </w:tc>
        <w:tc>
          <w:tcPr>
            <w:tcW w:w="1307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252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24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1411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车辆类型（选填）</w:t>
            </w:r>
          </w:p>
        </w:tc>
      </w:tr>
      <w:tr w:rsidR="00D14580" w:rsidTr="00D14580">
        <w:tc>
          <w:tcPr>
            <w:tcW w:w="2016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Star</w:t>
            </w:r>
            <w:r>
              <w:t>tAnalysisTime</w:t>
            </w:r>
            <w:proofErr w:type="spellEnd"/>
          </w:p>
        </w:tc>
        <w:tc>
          <w:tcPr>
            <w:tcW w:w="1307" w:type="dxa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2" w:type="dxa"/>
          </w:tcPr>
          <w:p w:rsidR="00CC344C" w:rsidRDefault="00537953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CC344C" w:rsidRDefault="00CC344C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24" w:type="dxa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</w:t>
            </w:r>
          </w:p>
          <w:p w:rsidR="00D14580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5:10:15</w:t>
            </w:r>
          </w:p>
        </w:tc>
        <w:tc>
          <w:tcPr>
            <w:tcW w:w="1411" w:type="dxa"/>
          </w:tcPr>
          <w:p w:rsidR="00CC344C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开始查询的时间</w:t>
            </w:r>
            <w:r w:rsidR="00C5777F">
              <w:rPr>
                <w:rFonts w:hint="eastAsia"/>
              </w:rPr>
              <w:t>戳</w:t>
            </w:r>
          </w:p>
        </w:tc>
      </w:tr>
      <w:tr w:rsidR="00DA12E2" w:rsidTr="00D14580">
        <w:tc>
          <w:tcPr>
            <w:tcW w:w="2016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ndAnalysisTime</w:t>
            </w:r>
            <w:proofErr w:type="spellEnd"/>
          </w:p>
        </w:tc>
        <w:tc>
          <w:tcPr>
            <w:tcW w:w="1307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52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90" w:type="dxa"/>
          </w:tcPr>
          <w:p w:rsidR="00DA12E2" w:rsidRDefault="00DA12E2" w:rsidP="00CC344C">
            <w:pPr>
              <w:pStyle w:val="57"/>
              <w:ind w:firstLineChars="0" w:firstLine="0"/>
              <w:jc w:val="center"/>
            </w:pPr>
          </w:p>
        </w:tc>
        <w:tc>
          <w:tcPr>
            <w:tcW w:w="1424" w:type="dxa"/>
          </w:tcPr>
          <w:p w:rsidR="00D14580" w:rsidRDefault="00D14580" w:rsidP="00D14580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</w:t>
            </w:r>
          </w:p>
          <w:p w:rsidR="00DA12E2" w:rsidRDefault="00D14580" w:rsidP="00D14580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5:10:1</w:t>
            </w:r>
            <w:r w:rsidR="00B37B44">
              <w:t>6</w:t>
            </w:r>
          </w:p>
        </w:tc>
        <w:tc>
          <w:tcPr>
            <w:tcW w:w="1411" w:type="dxa"/>
          </w:tcPr>
          <w:p w:rsidR="00DA12E2" w:rsidRDefault="00D14580" w:rsidP="00CC344C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结束查询的时间</w:t>
            </w:r>
            <w:r w:rsidR="00C5777F">
              <w:rPr>
                <w:rFonts w:hint="eastAsia"/>
              </w:rPr>
              <w:t>戳</w:t>
            </w:r>
          </w:p>
        </w:tc>
      </w:tr>
    </w:tbl>
    <w:p w:rsidR="006930EA" w:rsidRDefault="006930EA" w:rsidP="006930EA">
      <w:pPr>
        <w:pStyle w:val="57"/>
        <w:ind w:firstLine="480"/>
      </w:pPr>
    </w:p>
    <w:p w:rsidR="006930EA" w:rsidRDefault="006930EA" w:rsidP="006930EA">
      <w:pPr>
        <w:pStyle w:val="57"/>
        <w:ind w:firstLine="480"/>
      </w:pPr>
    </w:p>
    <w:p w:rsidR="006930EA" w:rsidRDefault="006930EA" w:rsidP="006930EA">
      <w:pPr>
        <w:pStyle w:val="57"/>
        <w:ind w:firstLine="480"/>
      </w:pPr>
    </w:p>
    <w:p w:rsidR="006930EA" w:rsidRDefault="006930EA" w:rsidP="006930EA">
      <w:pPr>
        <w:pStyle w:val="57"/>
        <w:ind w:firstLine="480"/>
      </w:pPr>
    </w:p>
    <w:p w:rsidR="006930EA" w:rsidRDefault="006930EA" w:rsidP="006930EA">
      <w:pPr>
        <w:pStyle w:val="57"/>
        <w:ind w:firstLine="480"/>
      </w:pPr>
    </w:p>
    <w:p w:rsidR="00B37B44" w:rsidRPr="00B37B44" w:rsidRDefault="00B37B44" w:rsidP="00B37B44">
      <w:pPr>
        <w:pStyle w:val="57"/>
        <w:ind w:firstLine="480"/>
      </w:pPr>
      <w:r>
        <w:rPr>
          <w:rFonts w:hint="eastAsia"/>
        </w:rPr>
        <w:t>示例</w:t>
      </w:r>
    </w:p>
    <w:p w:rsidR="006930EA" w:rsidRDefault="006930EA" w:rsidP="006930EA">
      <w:pPr>
        <w:pStyle w:val="57"/>
        <w:ind w:firstLine="480"/>
      </w:pPr>
      <w:r>
        <w:rPr>
          <w:rFonts w:hint="eastAsia"/>
        </w:rPr>
        <w:t>{</w:t>
      </w:r>
    </w:p>
    <w:p w:rsidR="008F7293" w:rsidRDefault="008F7293" w:rsidP="006930EA">
      <w:pPr>
        <w:pStyle w:val="57"/>
        <w:ind w:firstLine="480"/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 w:rsidR="00836307">
        <w:t>TaskCode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“0”,</w:t>
      </w:r>
    </w:p>
    <w:p w:rsidR="006930EA" w:rsidRDefault="006930EA" w:rsidP="00B37B44">
      <w:pPr>
        <w:pStyle w:val="57"/>
        <w:ind w:firstLine="480"/>
      </w:pPr>
      <w:r>
        <w:tab/>
      </w:r>
      <w:r w:rsidR="00D52782">
        <w:t>“</w:t>
      </w:r>
      <w:proofErr w:type="spellStart"/>
      <w:r w:rsidR="00D52782">
        <w:t>L</w:t>
      </w:r>
      <w:r w:rsidR="00D52782">
        <w:rPr>
          <w:rFonts w:hint="eastAsia"/>
        </w:rPr>
        <w:t>icens</w:t>
      </w:r>
      <w:r w:rsidR="00D52782">
        <w:t>ePlate</w:t>
      </w:r>
      <w:proofErr w:type="spellEnd"/>
      <w:r w:rsidR="00D52782">
        <w:t>”</w:t>
      </w:r>
      <w:r w:rsidR="00B37B44">
        <w:rPr>
          <w:rFonts w:hint="eastAsia"/>
        </w:rPr>
        <w:t>:</w:t>
      </w:r>
      <w:r w:rsidR="00B37B44">
        <w:t>”</w:t>
      </w:r>
      <w:r w:rsidR="00B37B44" w:rsidRPr="00B37B44">
        <w:rPr>
          <w:rFonts w:hint="eastAsia"/>
        </w:rPr>
        <w:t xml:space="preserve"> </w:t>
      </w:r>
      <w:r w:rsidR="00B37B44">
        <w:rPr>
          <w:rFonts w:hint="eastAsia"/>
        </w:rPr>
        <w:t>川</w:t>
      </w:r>
      <w:r w:rsidR="00B37B44">
        <w:rPr>
          <w:rFonts w:hint="eastAsia"/>
        </w:rPr>
        <w:t>A</w:t>
      </w:r>
      <w:r w:rsidR="00B37B44">
        <w:t>K8888</w:t>
      </w:r>
      <w:proofErr w:type="gramStart"/>
      <w:r w:rsidR="00B37B44">
        <w:t>”</w:t>
      </w:r>
      <w:proofErr w:type="gramEnd"/>
      <w:r>
        <w:tab/>
      </w:r>
    </w:p>
    <w:p w:rsidR="00083536" w:rsidRDefault="006930EA" w:rsidP="006930EA">
      <w:pPr>
        <w:pStyle w:val="57"/>
        <w:ind w:firstLine="480"/>
      </w:pPr>
      <w:r>
        <w:rPr>
          <w:rFonts w:hint="eastAsia"/>
        </w:rPr>
        <w:t>}</w:t>
      </w:r>
      <w:bookmarkStart w:id="0" w:name="_GoBack"/>
      <w:bookmarkEnd w:id="0"/>
    </w:p>
    <w:p w:rsidR="00B37B44" w:rsidRDefault="00B37B44" w:rsidP="006930EA">
      <w:pPr>
        <w:pStyle w:val="57"/>
        <w:ind w:firstLine="480"/>
      </w:pPr>
      <w:r>
        <w:rPr>
          <w:rFonts w:hint="eastAsia"/>
        </w:rPr>
        <w:t>或</w:t>
      </w:r>
    </w:p>
    <w:p w:rsidR="00B37B44" w:rsidRDefault="00B37B44" w:rsidP="006930EA">
      <w:pPr>
        <w:pStyle w:val="57"/>
        <w:ind w:firstLine="480"/>
      </w:pPr>
      <w:r>
        <w:rPr>
          <w:rFonts w:hint="eastAsia"/>
        </w:rPr>
        <w:t>{</w:t>
      </w:r>
    </w:p>
    <w:p w:rsidR="008F7293" w:rsidRDefault="008F7293" w:rsidP="006930EA">
      <w:pPr>
        <w:pStyle w:val="57"/>
        <w:ind w:firstLine="480"/>
        <w:rPr>
          <w:rFonts w:hint="eastAsia"/>
        </w:rPr>
      </w:pPr>
      <w:r>
        <w:tab/>
        <w:t>“</w:t>
      </w:r>
      <w:proofErr w:type="spellStart"/>
      <w:r w:rsidR="00836307">
        <w:t>TaskCode</w:t>
      </w:r>
      <w:proofErr w:type="spellEnd"/>
      <w:proofErr w:type="gramStart"/>
      <w:r>
        <w:t>” :</w:t>
      </w:r>
      <w:proofErr w:type="gramEnd"/>
      <w:r>
        <w:t xml:space="preserve"> “0”,</w:t>
      </w:r>
    </w:p>
    <w:p w:rsidR="00B37B44" w:rsidRDefault="00B37B44" w:rsidP="00B37B44">
      <w:pPr>
        <w:pStyle w:val="57"/>
        <w:ind w:firstLine="480"/>
      </w:pPr>
      <w:r>
        <w:tab/>
        <w:t>“Province”:”</w:t>
      </w:r>
      <w:r>
        <w:rPr>
          <w:rFonts w:hint="eastAsia"/>
        </w:rPr>
        <w:t>川</w:t>
      </w:r>
      <w:proofErr w:type="gramStart"/>
      <w:r>
        <w:t>”</w:t>
      </w:r>
      <w:proofErr w:type="gramEnd"/>
      <w:r>
        <w:t>,</w:t>
      </w:r>
    </w:p>
    <w:p w:rsidR="00B37B44" w:rsidRDefault="00B37B44" w:rsidP="00B37B44">
      <w:pPr>
        <w:pStyle w:val="57"/>
        <w:ind w:firstLine="480"/>
      </w:pPr>
      <w:r>
        <w:tab/>
        <w:t>“</w:t>
      </w:r>
      <w:proofErr w:type="spellStart"/>
      <w:r>
        <w:t>VehicleColor</w:t>
      </w:r>
      <w:proofErr w:type="spellEnd"/>
      <w:r>
        <w:t>”:”</w:t>
      </w:r>
      <w:r>
        <w:rPr>
          <w:rFonts w:hint="eastAsia"/>
        </w:rPr>
        <w:t>白色</w:t>
      </w:r>
      <w:proofErr w:type="gramStart"/>
      <w:r>
        <w:t>”</w:t>
      </w:r>
      <w:proofErr w:type="gramEnd"/>
      <w:r>
        <w:t>,</w:t>
      </w:r>
    </w:p>
    <w:p w:rsidR="00B37B44" w:rsidRDefault="00B37B44" w:rsidP="00B37B44">
      <w:pPr>
        <w:pStyle w:val="57"/>
        <w:ind w:firstLine="480"/>
      </w:pPr>
      <w:r>
        <w:tab/>
        <w:t>“</w:t>
      </w:r>
      <w:proofErr w:type="spellStart"/>
      <w:r>
        <w:t>VehicleBrand</w:t>
      </w:r>
      <w:proofErr w:type="spellEnd"/>
      <w:r>
        <w:t>”:”</w:t>
      </w:r>
      <w:r>
        <w:rPr>
          <w:rFonts w:hint="eastAsia"/>
        </w:rPr>
        <w:t>大众</w:t>
      </w:r>
      <w:proofErr w:type="gramStart"/>
      <w:r>
        <w:t>”</w:t>
      </w:r>
      <w:proofErr w:type="gramEnd"/>
      <w:r>
        <w:t>,</w:t>
      </w:r>
    </w:p>
    <w:p w:rsidR="00B37B44" w:rsidRDefault="00B37B44" w:rsidP="00B37B44">
      <w:pPr>
        <w:pStyle w:val="57"/>
        <w:ind w:left="360" w:firstLine="480"/>
      </w:pPr>
      <w:r>
        <w:t>“</w:t>
      </w:r>
      <w:proofErr w:type="spellStart"/>
      <w:r>
        <w:t>StartAnalysisTime</w:t>
      </w:r>
      <w:proofErr w:type="spellEnd"/>
      <w:r>
        <w:t>”:”</w:t>
      </w:r>
      <w:r w:rsidRPr="00B37B44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</w:t>
      </w:r>
      <w:r>
        <w:rPr>
          <w:rFonts w:hint="eastAsia"/>
        </w:rPr>
        <w:t xml:space="preserve"> 1</w:t>
      </w:r>
      <w:r>
        <w:t>5:10:15</w:t>
      </w:r>
      <w:proofErr w:type="gramStart"/>
      <w:r>
        <w:t>”</w:t>
      </w:r>
      <w:proofErr w:type="gramEnd"/>
      <w:r w:rsidR="000D66E2">
        <w:rPr>
          <w:rFonts w:hint="eastAsia"/>
        </w:rPr>
        <w:t>(</w:t>
      </w:r>
      <w:r w:rsidR="000D66E2">
        <w:rPr>
          <w:rFonts w:hint="eastAsia"/>
        </w:rPr>
        <w:t>时间戳</w:t>
      </w:r>
      <w:r w:rsidR="000D66E2">
        <w:t>)</w:t>
      </w:r>
      <w:r>
        <w:t>,</w:t>
      </w:r>
    </w:p>
    <w:p w:rsidR="00B37B44" w:rsidRDefault="00B37B44" w:rsidP="00B37B44">
      <w:pPr>
        <w:pStyle w:val="57"/>
        <w:ind w:firstLine="480"/>
        <w:rPr>
          <w:rFonts w:hint="eastAsia"/>
        </w:rPr>
      </w:pPr>
      <w:r>
        <w:tab/>
        <w:t>“</w:t>
      </w:r>
      <w:proofErr w:type="spellStart"/>
      <w:r>
        <w:t>EndAnalysisTime</w:t>
      </w:r>
      <w:proofErr w:type="spellEnd"/>
      <w:r>
        <w:t>”:”</w:t>
      </w:r>
      <w:r w:rsidRPr="00B37B44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</w:t>
      </w:r>
      <w:r>
        <w:rPr>
          <w:rFonts w:hint="eastAsia"/>
        </w:rPr>
        <w:t xml:space="preserve"> 1</w:t>
      </w:r>
      <w:r>
        <w:t>5:10:16</w:t>
      </w:r>
      <w:proofErr w:type="gramStart"/>
      <w:r>
        <w:t>”</w:t>
      </w:r>
      <w:proofErr w:type="gramEnd"/>
      <w:r w:rsidR="000D66E2">
        <w:rPr>
          <w:rFonts w:hint="eastAsia"/>
        </w:rPr>
        <w:t>(</w:t>
      </w:r>
      <w:r w:rsidR="000D66E2">
        <w:rPr>
          <w:rFonts w:hint="eastAsia"/>
        </w:rPr>
        <w:t>时间戳</w:t>
      </w:r>
      <w:r w:rsidR="000D66E2">
        <w:t>)</w:t>
      </w:r>
    </w:p>
    <w:p w:rsidR="00B37B44" w:rsidRPr="000A6532" w:rsidRDefault="00B37B44" w:rsidP="006930EA">
      <w:pPr>
        <w:pStyle w:val="57"/>
        <w:ind w:firstLine="480"/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3"/>
        <w:gridCol w:w="2076"/>
        <w:gridCol w:w="2073"/>
      </w:tblGrid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返回状态码：</w:t>
            </w:r>
          </w:p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rPr>
                <w:rFonts w:hint="eastAsia"/>
              </w:rPr>
              <w:t>失败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返回结果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list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套牌车名单列表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6930EA" w:rsidRDefault="0010156D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套牌车</w:t>
            </w:r>
            <w:proofErr w:type="gramStart"/>
            <w:r>
              <w:rPr>
                <w:rFonts w:hint="eastAsia"/>
              </w:rPr>
              <w:t>名单</w:t>
            </w:r>
            <w:r w:rsidR="006930EA">
              <w:rPr>
                <w:rFonts w:hint="eastAsia"/>
              </w:rPr>
              <w:t>名单</w:t>
            </w:r>
            <w:proofErr w:type="gramEnd"/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L</w:t>
            </w:r>
            <w:r>
              <w:rPr>
                <w:rFonts w:hint="eastAsia"/>
              </w:rPr>
              <w:t>icen</w:t>
            </w:r>
            <w:r>
              <w:t>sePlate</w:t>
            </w:r>
            <w:proofErr w:type="spellEnd"/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川</w:t>
            </w:r>
            <w:r>
              <w:rPr>
                <w:rFonts w:hint="eastAsia"/>
              </w:rPr>
              <w:t>A</w:t>
            </w:r>
            <w:r>
              <w:t>K8888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嫌疑车牌号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hicleColor</w:t>
            </w:r>
            <w:proofErr w:type="spellEnd"/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嫌疑车颜色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proofErr w:type="spellStart"/>
            <w:r>
              <w:t>V</w:t>
            </w:r>
            <w:r>
              <w:rPr>
                <w:rFonts w:hint="eastAsia"/>
              </w:rPr>
              <w:t>e</w:t>
            </w:r>
            <w:r>
              <w:t>hicleBrand</w:t>
            </w:r>
            <w:proofErr w:type="spellEnd"/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大众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车类型</w:t>
            </w:r>
            <w:proofErr w:type="gramEnd"/>
          </w:p>
        </w:tc>
      </w:tr>
      <w:tr w:rsidR="00C5777F" w:rsidTr="0010156D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</w:p>
        </w:tc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套牌车路径列表</w:t>
            </w:r>
          </w:p>
        </w:tc>
      </w:tr>
      <w:tr w:rsidR="00C5777F" w:rsidTr="0010156D">
        <w:trPr>
          <w:jc w:val="center"/>
        </w:trPr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  <w:r w:rsidR="00DD45C9">
              <w:t xml:space="preserve"> </w:t>
            </w:r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  <w:r w:rsidR="00DD45C9">
              <w:t xml:space="preserve"> </w:t>
            </w:r>
            <w:r>
              <w:t>[0]</w:t>
            </w:r>
          </w:p>
        </w:tc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074" w:type="dxa"/>
            <w:vAlign w:val="center"/>
          </w:tcPr>
          <w:p w:rsidR="00C5777F" w:rsidRDefault="00C5777F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:rsidR="00C5777F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套牌车</w:t>
            </w:r>
            <w:r>
              <w:rPr>
                <w:rFonts w:hint="eastAsia"/>
              </w:rPr>
              <w:t>路径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PassTime</w:t>
            </w:r>
            <w:proofErr w:type="spellEnd"/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018-10-29 10:30:51</w:t>
            </w:r>
          </w:p>
        </w:tc>
        <w:tc>
          <w:tcPr>
            <w:tcW w:w="2074" w:type="dxa"/>
            <w:vAlign w:val="center"/>
          </w:tcPr>
          <w:p w:rsidR="006930EA" w:rsidRDefault="006930EA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通过卡口时间</w:t>
            </w:r>
          </w:p>
        </w:tc>
      </w:tr>
      <w:tr w:rsidR="006930EA" w:rsidTr="0010156D">
        <w:trPr>
          <w:jc w:val="center"/>
        </w:trPr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--</w:t>
            </w:r>
            <w:r w:rsidR="0010156D">
              <w:rPr>
                <w:rFonts w:hint="eastAsia"/>
              </w:rPr>
              <w:t>-</w:t>
            </w:r>
            <w:proofErr w:type="spellStart"/>
            <w:r>
              <w:t>T</w:t>
            </w:r>
            <w:r>
              <w:rPr>
                <w:rFonts w:hint="eastAsia"/>
              </w:rPr>
              <w:t>oll</w:t>
            </w:r>
            <w:r>
              <w:t>gateName</w:t>
            </w:r>
            <w:proofErr w:type="spellEnd"/>
          </w:p>
        </w:tc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 w:rsidRPr="00D52782">
              <w:rPr>
                <w:rFonts w:hint="eastAsia"/>
              </w:rPr>
              <w:t>绵阳市科技城会展中心</w:t>
            </w:r>
            <w:r w:rsidRPr="00D52782">
              <w:rPr>
                <w:rFonts w:hint="eastAsia"/>
              </w:rPr>
              <w:t>1</w:t>
            </w:r>
            <w:r w:rsidRPr="00D52782">
              <w:rPr>
                <w:rFonts w:hint="eastAsia"/>
              </w:rPr>
              <w:t>号点位</w:t>
            </w:r>
          </w:p>
        </w:tc>
        <w:tc>
          <w:tcPr>
            <w:tcW w:w="2074" w:type="dxa"/>
            <w:vAlign w:val="center"/>
          </w:tcPr>
          <w:p w:rsidR="006930EA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卡口名称</w:t>
            </w:r>
          </w:p>
        </w:tc>
      </w:tr>
      <w:tr w:rsidR="0010156D" w:rsidTr="0010156D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  <w:r>
              <w:t>Longitude</w:t>
            </w:r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 w:rsidRPr="00F414AF">
              <w:t>104.615571498871</w:t>
            </w:r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10156D" w:rsidTr="0010156D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  <w:r>
              <w:t>L</w:t>
            </w:r>
            <w:r>
              <w:rPr>
                <w:rFonts w:hint="eastAsia"/>
              </w:rPr>
              <w:t>at</w:t>
            </w:r>
            <w:r>
              <w:t>itude</w:t>
            </w:r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10156D" w:rsidRPr="00D52782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 w:rsidRPr="00F414AF">
              <w:t>31.4562150425311</w:t>
            </w:r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D52782" w:rsidTr="0010156D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  <w:r w:rsidR="0010156D">
              <w:rPr>
                <w:rFonts w:hint="eastAsia"/>
              </w:rPr>
              <w:t>-</w:t>
            </w:r>
            <w:r>
              <w:t>I</w:t>
            </w:r>
            <w:r>
              <w:rPr>
                <w:rFonts w:hint="eastAsia"/>
              </w:rPr>
              <w:t>m</w:t>
            </w:r>
            <w:r>
              <w:t>age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D52782" w:rsidRP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url</w:t>
            </w:r>
            <w:proofErr w:type="spellEnd"/>
            <w:r>
              <w:t>&gt;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拍摄图像的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10156D" w:rsidTr="0010156D">
        <w:trPr>
          <w:jc w:val="center"/>
        </w:trPr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DD45C9">
              <w:t xml:space="preserve"> </w:t>
            </w:r>
            <w:proofErr w:type="spellStart"/>
            <w:r w:rsidR="00DD45C9">
              <w:t>T</w:t>
            </w:r>
            <w:r w:rsidR="00DD45C9">
              <w:rPr>
                <w:rFonts w:hint="eastAsia"/>
              </w:rPr>
              <w:t>ra</w:t>
            </w:r>
            <w:r w:rsidR="00DD45C9">
              <w:t>ce</w:t>
            </w:r>
            <w:r>
              <w:t>Number</w:t>
            </w:r>
            <w:proofErr w:type="spellEnd"/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10156D" w:rsidRDefault="0010156D" w:rsidP="00D52782">
            <w:pPr>
              <w:pStyle w:val="5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</w:t>
            </w:r>
            <w:proofErr w:type="gramStart"/>
            <w:r>
              <w:rPr>
                <w:rFonts w:hint="eastAsia"/>
              </w:rPr>
              <w:t>车拍摄</w:t>
            </w:r>
            <w:proofErr w:type="gramEnd"/>
            <w:r>
              <w:rPr>
                <w:rFonts w:hint="eastAsia"/>
              </w:rPr>
              <w:t>地点数量</w:t>
            </w:r>
          </w:p>
        </w:tc>
      </w:tr>
      <w:tr w:rsidR="00D52782" w:rsidTr="0010156D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li</w:t>
            </w:r>
            <w:r>
              <w:t>stNumber</w:t>
            </w:r>
            <w:proofErr w:type="spellEnd"/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嫌疑车数量</w:t>
            </w:r>
          </w:p>
        </w:tc>
      </w:tr>
      <w:tr w:rsidR="00D52782" w:rsidTr="0010156D">
        <w:trPr>
          <w:jc w:val="center"/>
        </w:trPr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t>Msg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2074" w:type="dxa"/>
            <w:vAlign w:val="center"/>
          </w:tcPr>
          <w:p w:rsidR="00D52782" w:rsidRDefault="00D52782" w:rsidP="00D52782">
            <w:pPr>
              <w:pStyle w:val="57"/>
              <w:ind w:firstLineChars="0" w:firstLine="0"/>
              <w:jc w:val="center"/>
            </w:pPr>
            <w:r>
              <w:rPr>
                <w:rFonts w:hint="eastAsia"/>
              </w:rPr>
              <w:t>操作结果</w:t>
            </w:r>
          </w:p>
        </w:tc>
      </w:tr>
    </w:tbl>
    <w:p w:rsidR="00B37B44" w:rsidRPr="006930EA" w:rsidRDefault="00B37B44" w:rsidP="006930EA">
      <w:pPr>
        <w:pStyle w:val="57"/>
        <w:ind w:firstLine="480"/>
      </w:pPr>
      <w:r>
        <w:rPr>
          <w:rFonts w:hint="eastAsia"/>
        </w:rPr>
        <w:t>示例</w:t>
      </w:r>
    </w:p>
    <w:p w:rsidR="000A6532" w:rsidRDefault="000A6532" w:rsidP="000A6532">
      <w:pPr>
        <w:pStyle w:val="57"/>
        <w:ind w:firstLine="480"/>
      </w:pPr>
      <w:r>
        <w:rPr>
          <w:rFonts w:hint="eastAsia"/>
        </w:rPr>
        <w:t>{</w:t>
      </w:r>
    </w:p>
    <w:p w:rsidR="00DB02C8" w:rsidRDefault="000A6532" w:rsidP="00D52782">
      <w:pPr>
        <w:pStyle w:val="57"/>
        <w:ind w:firstLine="480"/>
      </w:pPr>
      <w:r>
        <w:tab/>
      </w:r>
      <w:r w:rsidR="00B85566">
        <w:t>“Code”:”0”,</w:t>
      </w:r>
    </w:p>
    <w:p w:rsidR="00B85566" w:rsidRDefault="00B85566" w:rsidP="00B85566">
      <w:pPr>
        <w:pStyle w:val="57"/>
        <w:ind w:firstLine="480"/>
      </w:pPr>
      <w:r>
        <w:tab/>
        <w:t>“Data</w:t>
      </w:r>
      <w:proofErr w:type="gramStart"/>
      <w:r>
        <w:t>”:{</w:t>
      </w:r>
      <w:proofErr w:type="gramEnd"/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  <w:t>“list</w:t>
      </w:r>
      <w:proofErr w:type="gramStart"/>
      <w:r>
        <w:t>”:[</w:t>
      </w:r>
      <w:proofErr w:type="gramEnd"/>
    </w:p>
    <w:p w:rsidR="00B85566" w:rsidRDefault="00B85566" w:rsidP="00B85566">
      <w:pPr>
        <w:pStyle w:val="57"/>
        <w:ind w:left="2460" w:firstLineChars="25" w:firstLine="60"/>
      </w:pPr>
      <w:r>
        <w:t>{</w:t>
      </w:r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L</w:t>
      </w:r>
      <w:r>
        <w:rPr>
          <w:rFonts w:hint="eastAsia"/>
        </w:rPr>
        <w:t>icen</w:t>
      </w:r>
      <w:r>
        <w:t>sePlate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川</w:t>
      </w:r>
      <w:r>
        <w:rPr>
          <w:rFonts w:hint="eastAsia"/>
        </w:rPr>
        <w:t>A</w:t>
      </w:r>
      <w:r>
        <w:t>K8888</w:t>
      </w:r>
      <w:proofErr w:type="gramStart"/>
      <w:r>
        <w:t>”</w:t>
      </w:r>
      <w:proofErr w:type="gramEnd"/>
      <w:r>
        <w:t>,</w:t>
      </w:r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hicleColor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白色</w:t>
      </w:r>
      <w:proofErr w:type="gramStart"/>
      <w:r>
        <w:t>”</w:t>
      </w:r>
      <w:proofErr w:type="gramEnd"/>
      <w:r>
        <w:t>,</w:t>
      </w:r>
    </w:p>
    <w:p w:rsidR="00B85566" w:rsidRDefault="00B85566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hicleBrand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大众</w:t>
      </w:r>
      <w:proofErr w:type="gramStart"/>
      <w:r>
        <w:t>”</w:t>
      </w:r>
      <w:proofErr w:type="gramEnd"/>
      <w:r>
        <w:t>,</w:t>
      </w:r>
    </w:p>
    <w:p w:rsidR="00F414AF" w:rsidRDefault="00F414AF" w:rsidP="00B85566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</w:t>
      </w:r>
      <w:r>
        <w:rPr>
          <w:rFonts w:hint="eastAsia"/>
        </w:rPr>
        <w:t>Tr</w:t>
      </w:r>
      <w:r>
        <w:t>ace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[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777F">
        <w:t>{</w:t>
      </w:r>
      <w:r>
        <w:t>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10:30:51”,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 w:rsidRPr="00D52782">
        <w:rPr>
          <w:rFonts w:hint="eastAsia"/>
        </w:rPr>
        <w:t>1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</w:t>
      </w:r>
      <w:r w:rsidRPr="00F414AF">
        <w:t>104.615571498871</w:t>
      </w:r>
      <w:r>
        <w:t>”,</w:t>
      </w:r>
    </w:p>
    <w:p w:rsidR="00F414AF" w:rsidRDefault="00F414AF" w:rsidP="00F414A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</w:t>
      </w:r>
      <w:r w:rsidRPr="00F414AF">
        <w:t>31.4562150425311</w:t>
      </w:r>
      <w:r>
        <w:t>”,</w:t>
      </w:r>
    </w:p>
    <w:p w:rsidR="00F414AF" w:rsidRDefault="00F414A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“Image”:”</w:t>
      </w:r>
      <w:r w:rsidRPr="00B85566">
        <w:t xml:space="preserve"> </w:t>
      </w:r>
      <w:hyperlink r:id="rId7" w:history="1">
        <w:r w:rsidRPr="001B3327">
          <w:rPr>
            <w:rStyle w:val="af"/>
          </w:rPr>
          <w:t>http://10.3.9.52:80/group1/M00/41/xxx.jpg</w:t>
        </w:r>
      </w:hyperlink>
      <w:r>
        <w:t>”</w:t>
      </w:r>
      <w:r w:rsidR="00C5777F">
        <w:t>}</w:t>
      </w:r>
    </w:p>
    <w:p w:rsidR="00C5777F" w:rsidRDefault="00C5777F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</w:t>
      </w:r>
      <w:r>
        <w:t>5</w:t>
      </w:r>
      <w:r>
        <w:t>:5</w:t>
      </w:r>
      <w:r>
        <w:t>3</w:t>
      </w:r>
      <w:r>
        <w:t>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>
        <w:t>2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</w:t>
      </w:r>
      <w:r>
        <w:t>…</w:t>
      </w:r>
      <w:r>
        <w:t>”,</w:t>
      </w:r>
    </w:p>
    <w:p w:rsidR="00C5777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</w:t>
      </w:r>
      <w:r>
        <w:t>…</w:t>
      </w:r>
      <w:r>
        <w:t>”,</w:t>
      </w:r>
    </w:p>
    <w:p w:rsidR="00C5777F" w:rsidRDefault="00C5777F" w:rsidP="00C5777F">
      <w:pPr>
        <w:pStyle w:val="57"/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8" w:history="1">
        <w:r w:rsidRPr="001B3327">
          <w:rPr>
            <w:rStyle w:val="af"/>
          </w:rPr>
          <w:t>http://10.3.9.52:80/group1/M00/41/xxx.jpg</w:t>
        </w:r>
      </w:hyperlink>
      <w:r>
        <w:t>”}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Pr="00F414AF" w:rsidRDefault="00C5777F" w:rsidP="00F414A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F414AF" w:rsidRDefault="00F414AF" w:rsidP="00F414AF">
      <w:pPr>
        <w:pStyle w:val="57"/>
        <w:ind w:left="2040" w:firstLine="480"/>
        <w:rPr>
          <w:rFonts w:hint="eastAsia"/>
        </w:rPr>
      </w:pPr>
      <w:r>
        <w:t>]</w:t>
      </w:r>
    </w:p>
    <w:p w:rsidR="00B85566" w:rsidRDefault="00B85566" w:rsidP="00F414A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14AF" w:rsidRDefault="00B85566" w:rsidP="00B85566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  <w:r w:rsidR="00F414AF">
        <w:rPr>
          <w:rFonts w:hint="eastAsia"/>
        </w:rPr>
        <w:t>,</w:t>
      </w:r>
    </w:p>
    <w:p w:rsidR="00F414AF" w:rsidRDefault="00F414AF" w:rsidP="00F414AF">
      <w:pPr>
        <w:pStyle w:val="57"/>
        <w:ind w:left="2460" w:firstLineChars="25" w:firstLine="60"/>
      </w:pPr>
      <w:r>
        <w:t>{</w:t>
      </w:r>
    </w:p>
    <w:p w:rsidR="00F414AF" w:rsidRDefault="00F414AF" w:rsidP="00F414A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L</w:t>
      </w:r>
      <w:r>
        <w:rPr>
          <w:rFonts w:hint="eastAsia"/>
        </w:rPr>
        <w:t>icen</w:t>
      </w:r>
      <w:r>
        <w:t>sePlate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川</w:t>
      </w:r>
      <w:r>
        <w:rPr>
          <w:rFonts w:hint="eastAsia"/>
        </w:rPr>
        <w:t>A</w:t>
      </w:r>
      <w:r>
        <w:t>K888</w:t>
      </w:r>
      <w:r>
        <w:t>9</w:t>
      </w:r>
      <w:proofErr w:type="gramStart"/>
      <w:r>
        <w:t>”</w:t>
      </w:r>
      <w:proofErr w:type="gramEnd"/>
      <w:r>
        <w:t>,</w:t>
      </w:r>
    </w:p>
    <w:p w:rsidR="00F414AF" w:rsidRDefault="00F414AF" w:rsidP="00F414A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hicleColor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黑</w:t>
      </w:r>
      <w:r>
        <w:rPr>
          <w:rFonts w:hint="eastAsia"/>
        </w:rPr>
        <w:t>色</w:t>
      </w:r>
      <w:proofErr w:type="gramStart"/>
      <w:r>
        <w:t>”</w:t>
      </w:r>
      <w:proofErr w:type="gramEnd"/>
      <w:r>
        <w:t>,</w:t>
      </w:r>
    </w:p>
    <w:p w:rsidR="00F414AF" w:rsidRDefault="00F414AF" w:rsidP="00F414A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V</w:t>
      </w:r>
      <w:r>
        <w:rPr>
          <w:rFonts w:hint="eastAsia"/>
        </w:rPr>
        <w:t>e</w:t>
      </w:r>
      <w:r>
        <w:t>hicleBrand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本田</w:t>
      </w:r>
      <w:proofErr w:type="gramStart"/>
      <w:r>
        <w:t>”</w:t>
      </w:r>
      <w:proofErr w:type="gramEnd"/>
      <w:r>
        <w:t>,</w:t>
      </w:r>
    </w:p>
    <w:p w:rsidR="00C5777F" w:rsidRDefault="00F414AF" w:rsidP="00C5777F">
      <w:pPr>
        <w:pStyle w:val="57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5777F">
        <w:rPr>
          <w:rFonts w:hint="eastAsia"/>
        </w:rPr>
        <w:t>“</w:t>
      </w:r>
      <w:r w:rsidR="00C5777F">
        <w:rPr>
          <w:rFonts w:hint="eastAsia"/>
        </w:rPr>
        <w:t>Tr</w:t>
      </w:r>
      <w:r w:rsidR="00C5777F">
        <w:t>ace</w:t>
      </w:r>
      <w:r w:rsidR="00C5777F">
        <w:rPr>
          <w:rFonts w:hint="eastAsia"/>
        </w:rPr>
        <w:t>”</w:t>
      </w:r>
      <w:r w:rsidR="00C5777F">
        <w:rPr>
          <w:rFonts w:hint="eastAsia"/>
        </w:rPr>
        <w:t>:</w:t>
      </w:r>
      <w:r w:rsidR="00C5777F">
        <w:t xml:space="preserve"> [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10:30:51”,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 w:rsidRPr="00D52782">
        <w:rPr>
          <w:rFonts w:hint="eastAsia"/>
        </w:rPr>
        <w:t>1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</w:t>
      </w:r>
      <w:r w:rsidRPr="00F414AF">
        <w:t>104.615571498871</w:t>
      </w:r>
      <w:r>
        <w:t>”,</w:t>
      </w:r>
    </w:p>
    <w:p w:rsidR="00C5777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</w:t>
      </w:r>
      <w:r w:rsidRPr="00F414AF">
        <w:t>31.4562150425311</w:t>
      </w:r>
      <w:r>
        <w:t>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9" w:history="1">
        <w:r w:rsidRPr="001B3327">
          <w:rPr>
            <w:rStyle w:val="af"/>
          </w:rPr>
          <w:t>http://10.3.9.52:80/group1/M00/41/xxx.jpg</w:t>
        </w:r>
      </w:hyperlink>
      <w:r>
        <w:t>”}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{“</w:t>
      </w:r>
      <w:proofErr w:type="spellStart"/>
      <w:r>
        <w:t>PassTime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>
        <w:rPr>
          <w:rFonts w:hint="eastAsia"/>
        </w:rPr>
        <w:t>2</w:t>
      </w:r>
      <w:r>
        <w:t>018-10-29 10:35:53”,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</w:t>
      </w:r>
      <w:r>
        <w:rPr>
          <w:rFonts w:hint="eastAsia"/>
        </w:rPr>
        <w:t>oll</w:t>
      </w:r>
      <w:r>
        <w:t>gateName</w:t>
      </w:r>
      <w:proofErr w:type="spellEnd"/>
      <w:r>
        <w:t>”:”</w:t>
      </w:r>
      <w:r w:rsidRPr="00B85566">
        <w:rPr>
          <w:rFonts w:hint="eastAsia"/>
        </w:rPr>
        <w:t xml:space="preserve"> </w:t>
      </w:r>
      <w:r w:rsidRPr="00D52782">
        <w:rPr>
          <w:rFonts w:hint="eastAsia"/>
        </w:rPr>
        <w:t>绵阳市科技城会展中心</w:t>
      </w:r>
      <w:r>
        <w:t>2</w:t>
      </w:r>
      <w:r w:rsidRPr="00D52782">
        <w:rPr>
          <w:rFonts w:hint="eastAsia"/>
        </w:rPr>
        <w:t>号点位</w:t>
      </w:r>
      <w:proofErr w:type="gramStart"/>
      <w:r>
        <w:t>”</w:t>
      </w:r>
      <w:proofErr w:type="gramEnd"/>
      <w:r>
        <w:t>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“Longitude</w:t>
      </w:r>
      <w:proofErr w:type="gramStart"/>
      <w:r>
        <w:t>” :</w:t>
      </w:r>
      <w:proofErr w:type="gramEnd"/>
      <w:r>
        <w:t xml:space="preserve"> “…”,</w:t>
      </w:r>
    </w:p>
    <w:p w:rsidR="00C5777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“Latitude</w:t>
      </w:r>
      <w:proofErr w:type="gramStart"/>
      <w:r>
        <w:t>” :</w:t>
      </w:r>
      <w:proofErr w:type="gramEnd"/>
      <w:r>
        <w:t xml:space="preserve"> “…”,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“Image”:”</w:t>
      </w:r>
      <w:r w:rsidRPr="00B85566">
        <w:t xml:space="preserve"> </w:t>
      </w:r>
      <w:hyperlink r:id="rId10" w:history="1">
        <w:r w:rsidRPr="001B3327">
          <w:rPr>
            <w:rStyle w:val="af"/>
          </w:rPr>
          <w:t>http://10.3.9.52:80/group1/M00/41/xxx.jpg</w:t>
        </w:r>
      </w:hyperlink>
      <w:r>
        <w:t>”}</w:t>
      </w:r>
    </w:p>
    <w:p w:rsidR="00C5777F" w:rsidRDefault="00C5777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:rsidR="00C5777F" w:rsidRPr="00F414AF" w:rsidRDefault="00C5777F" w:rsidP="00C5777F">
      <w:pPr>
        <w:pStyle w:val="57"/>
        <w:ind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C5777F" w:rsidRDefault="00C5777F" w:rsidP="00C5777F">
      <w:pPr>
        <w:pStyle w:val="57"/>
        <w:ind w:left="2040" w:firstLine="480"/>
        <w:rPr>
          <w:rFonts w:hint="eastAsia"/>
        </w:rPr>
      </w:pPr>
      <w:r>
        <w:t>]</w:t>
      </w:r>
    </w:p>
    <w:p w:rsidR="00F414AF" w:rsidRDefault="00F414AF" w:rsidP="00C5777F">
      <w:pPr>
        <w:pStyle w:val="57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85566" w:rsidRDefault="00B85566" w:rsidP="00B85566">
      <w:pPr>
        <w:pStyle w:val="57"/>
        <w:ind w:left="1620" w:firstLineChars="250" w:firstLine="600"/>
      </w:pPr>
      <w:r>
        <w:t>],</w:t>
      </w:r>
    </w:p>
    <w:p w:rsidR="00B85566" w:rsidRDefault="00B85566" w:rsidP="00B85566">
      <w:pPr>
        <w:pStyle w:val="57"/>
        <w:ind w:left="1620" w:firstLineChars="250" w:firstLine="600"/>
      </w:pPr>
      <w:r>
        <w:t>“listNumber”:”</w:t>
      </w:r>
      <w:r w:rsidR="00C5777F">
        <w:rPr>
          <w:rFonts w:hint="eastAsia"/>
        </w:rPr>
        <w:t>2</w:t>
      </w:r>
      <w:r>
        <w:t>”</w:t>
      </w:r>
      <w:r>
        <w:tab/>
      </w:r>
      <w:r>
        <w:tab/>
      </w:r>
    </w:p>
    <w:p w:rsidR="00B85566" w:rsidRDefault="00B85566" w:rsidP="00B85566">
      <w:pPr>
        <w:pStyle w:val="57"/>
        <w:ind w:left="1200" w:firstLine="480"/>
      </w:pPr>
      <w:r>
        <w:rPr>
          <w:rFonts w:hint="eastAsia"/>
        </w:rPr>
        <w:t>}</w:t>
      </w:r>
      <w:r w:rsidR="001F7657">
        <w:t>,</w:t>
      </w:r>
    </w:p>
    <w:p w:rsidR="001F7657" w:rsidRDefault="001F7657" w:rsidP="001F7657">
      <w:pPr>
        <w:pStyle w:val="57"/>
        <w:ind w:firstLineChars="83" w:firstLine="199"/>
      </w:pPr>
      <w:r>
        <w:lastRenderedPageBreak/>
        <w:tab/>
      </w:r>
      <w:r>
        <w:tab/>
        <w:t>“Msg”:”</w:t>
      </w:r>
      <w:r>
        <w:t>操作</w:t>
      </w:r>
      <w:r>
        <w:rPr>
          <w:rFonts w:hint="eastAsia"/>
        </w:rPr>
        <w:t>成功</w:t>
      </w:r>
      <w:r>
        <w:t>”</w:t>
      </w:r>
    </w:p>
    <w:p w:rsidR="000A6532" w:rsidRDefault="000A6532" w:rsidP="000A6532">
      <w:pPr>
        <w:pStyle w:val="57"/>
        <w:ind w:firstLine="480"/>
      </w:pPr>
      <w:r>
        <w:t>}</w:t>
      </w:r>
    </w:p>
    <w:p w:rsid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DB02C8" w:rsidRDefault="00DB02C8" w:rsidP="00DB02C8">
      <w:pPr>
        <w:pStyle w:val="57"/>
        <w:ind w:firstLine="480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判需要：车牌号，车辆位置，拍摄时间</w:t>
      </w:r>
    </w:p>
    <w:p w:rsidR="00DB02C8" w:rsidRPr="00DB02C8" w:rsidRDefault="00DB02C8" w:rsidP="00DB02C8">
      <w:pPr>
        <w:pStyle w:val="57"/>
        <w:ind w:firstLine="480"/>
      </w:pPr>
      <w:r>
        <w:rPr>
          <w:rFonts w:hint="eastAsia"/>
        </w:rPr>
        <w:t>输出需要：算法端输出所需要的所有数据。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关联分析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轨迹碰撞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首次进城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昼伏夜出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8A2C4C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频繁夜出</w:t>
      </w:r>
    </w:p>
    <w:p w:rsidR="008A2C4C" w:rsidRDefault="005C4DC3" w:rsidP="008A2C4C">
      <w:pPr>
        <w:pStyle w:val="250"/>
      </w:pPr>
      <w:r>
        <w:rPr>
          <w:rFonts w:hint="eastAsia"/>
        </w:rPr>
        <w:t>服务端请求</w:t>
      </w:r>
    </w:p>
    <w:p w:rsidR="008A2C4C" w:rsidRDefault="008A2C4C" w:rsidP="008A2C4C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0E6FA1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隐匿车辆</w:t>
      </w:r>
    </w:p>
    <w:p w:rsidR="008A2C4C" w:rsidRDefault="005C4DC3" w:rsidP="000E6FA1">
      <w:pPr>
        <w:pStyle w:val="250"/>
      </w:pPr>
      <w:r>
        <w:rPr>
          <w:rFonts w:hint="eastAsia"/>
        </w:rPr>
        <w:lastRenderedPageBreak/>
        <w:t>服务端请求</w:t>
      </w:r>
    </w:p>
    <w:p w:rsidR="008A2C4C" w:rsidRDefault="008A2C4C" w:rsidP="000E6FA1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0E6FA1">
      <w:pPr>
        <w:pStyle w:val="250"/>
      </w:pPr>
      <w:r>
        <w:rPr>
          <w:rFonts w:hint="eastAsia"/>
        </w:rPr>
        <w:t>需要从数据库提取的数据</w:t>
      </w:r>
    </w:p>
    <w:p w:rsidR="008A2C4C" w:rsidRDefault="008A2C4C" w:rsidP="008A2C4C">
      <w:pPr>
        <w:pStyle w:val="150"/>
        <w:spacing w:before="156" w:after="156"/>
      </w:pPr>
      <w:r>
        <w:rPr>
          <w:rFonts w:hint="eastAsia"/>
        </w:rPr>
        <w:t>落脚点分析</w:t>
      </w:r>
    </w:p>
    <w:p w:rsidR="008A2C4C" w:rsidRDefault="005C4DC3" w:rsidP="000E6FA1">
      <w:pPr>
        <w:pStyle w:val="250"/>
      </w:pPr>
      <w:r>
        <w:rPr>
          <w:rFonts w:hint="eastAsia"/>
        </w:rPr>
        <w:t>服务端请求</w:t>
      </w:r>
    </w:p>
    <w:p w:rsidR="008A2C4C" w:rsidRDefault="008A2C4C" w:rsidP="000E6FA1">
      <w:pPr>
        <w:pStyle w:val="250"/>
      </w:pPr>
      <w:r>
        <w:rPr>
          <w:rFonts w:hint="eastAsia"/>
        </w:rPr>
        <w:t>算法端输出</w:t>
      </w:r>
    </w:p>
    <w:p w:rsidR="008A2C4C" w:rsidRPr="008A2C4C" w:rsidRDefault="008A2C4C" w:rsidP="000E6FA1">
      <w:pPr>
        <w:pStyle w:val="250"/>
      </w:pPr>
      <w:r>
        <w:rPr>
          <w:rFonts w:hint="eastAsia"/>
        </w:rPr>
        <w:t>需要从数据库提取的数据</w:t>
      </w:r>
    </w:p>
    <w:p w:rsidR="008A2C4C" w:rsidRPr="008A2C4C" w:rsidRDefault="008A2C4C" w:rsidP="008A2C4C">
      <w:pPr>
        <w:pStyle w:val="57"/>
        <w:ind w:firstLineChars="0" w:firstLine="0"/>
      </w:pPr>
    </w:p>
    <w:sectPr w:rsidR="008A2C4C" w:rsidRPr="008A2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5E7" w:rsidRDefault="00A305E7" w:rsidP="00936AB9">
      <w:r>
        <w:separator/>
      </w:r>
    </w:p>
  </w:endnote>
  <w:endnote w:type="continuationSeparator" w:id="0">
    <w:p w:rsidR="00A305E7" w:rsidRDefault="00A305E7" w:rsidP="0093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5E7" w:rsidRDefault="00A305E7" w:rsidP="00936AB9">
      <w:r>
        <w:separator/>
      </w:r>
    </w:p>
  </w:footnote>
  <w:footnote w:type="continuationSeparator" w:id="0">
    <w:p w:rsidR="00A305E7" w:rsidRDefault="00A305E7" w:rsidP="0093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684049"/>
    <w:multiLevelType w:val="multilevel"/>
    <w:tmpl w:val="9B42DF3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 w15:restartNumberingAfterBreak="0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3" w15:restartNumberingAfterBreak="0">
    <w:nsid w:val="072A0F67"/>
    <w:multiLevelType w:val="multilevel"/>
    <w:tmpl w:val="4C302ADA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5" w15:restartNumberingAfterBreak="0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EDD698E"/>
    <w:multiLevelType w:val="multilevel"/>
    <w:tmpl w:val="70889854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7" w15:restartNumberingAfterBreak="0">
    <w:nsid w:val="0FE91EA4"/>
    <w:multiLevelType w:val="multilevel"/>
    <w:tmpl w:val="92541C5C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8" w15:restartNumberingAfterBreak="0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5133D59"/>
    <w:multiLevelType w:val="multilevel"/>
    <w:tmpl w:val="8E36207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19FC1EC4"/>
    <w:multiLevelType w:val="multilevel"/>
    <w:tmpl w:val="499C5A6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1" w15:restartNumberingAfterBreak="0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3" w15:restartNumberingAfterBreak="0">
    <w:nsid w:val="1F745AF4"/>
    <w:multiLevelType w:val="multilevel"/>
    <w:tmpl w:val="D6B46DAE"/>
    <w:lvl w:ilvl="0">
      <w:start w:val="1"/>
      <w:numFmt w:val="decimal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21864D7C"/>
    <w:multiLevelType w:val="multilevel"/>
    <w:tmpl w:val="68F283FA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5" w15:restartNumberingAfterBreak="0">
    <w:nsid w:val="220C4BC9"/>
    <w:multiLevelType w:val="hybridMultilevel"/>
    <w:tmpl w:val="975C25DE"/>
    <w:lvl w:ilvl="0" w:tplc="FFFFFFFF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46F6703"/>
    <w:multiLevelType w:val="multilevel"/>
    <w:tmpl w:val="759A328C"/>
    <w:lvl w:ilvl="0">
      <w:start w:val="1"/>
      <w:numFmt w:val="decimal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2F2F56FB"/>
    <w:multiLevelType w:val="multilevel"/>
    <w:tmpl w:val="2C1A3E4A"/>
    <w:lvl w:ilvl="0">
      <w:start w:val="1"/>
      <w:numFmt w:val="decimal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70D23C0"/>
    <w:multiLevelType w:val="multilevel"/>
    <w:tmpl w:val="F6B29A6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0" w15:restartNumberingAfterBreak="0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B5D1654"/>
    <w:multiLevelType w:val="hybridMultilevel"/>
    <w:tmpl w:val="4E045B04"/>
    <w:lvl w:ilvl="0" w:tplc="FFFFFFFF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C263EA9"/>
    <w:multiLevelType w:val="multilevel"/>
    <w:tmpl w:val="E5662C26"/>
    <w:lvl w:ilvl="0">
      <w:start w:val="1"/>
      <w:numFmt w:val="decimal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11A5646"/>
    <w:multiLevelType w:val="multilevel"/>
    <w:tmpl w:val="C46E6574"/>
    <w:lvl w:ilvl="0">
      <w:start w:val="1"/>
      <w:numFmt w:val="decimal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376425F"/>
    <w:multiLevelType w:val="hybridMultilevel"/>
    <w:tmpl w:val="75D26F02"/>
    <w:lvl w:ilvl="0" w:tplc="FFFFFFFF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29" w15:restartNumberingAfterBreak="0">
    <w:nsid w:val="4B6230CC"/>
    <w:multiLevelType w:val="multilevel"/>
    <w:tmpl w:val="4EE28528"/>
    <w:lvl w:ilvl="0">
      <w:start w:val="1"/>
      <w:numFmt w:val="decimal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31" w15:restartNumberingAfterBreak="0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EBE1642"/>
    <w:multiLevelType w:val="multilevel"/>
    <w:tmpl w:val="0D888718"/>
    <w:lvl w:ilvl="0">
      <w:start w:val="1"/>
      <w:numFmt w:val="decimal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5E5783A"/>
    <w:multiLevelType w:val="multilevel"/>
    <w:tmpl w:val="9D10E2AA"/>
    <w:lvl w:ilvl="0">
      <w:start w:val="1"/>
      <w:numFmt w:val="decimal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0FE4177"/>
    <w:multiLevelType w:val="multilevel"/>
    <w:tmpl w:val="CAB2CB3C"/>
    <w:lvl w:ilvl="0">
      <w:start w:val="1"/>
      <w:numFmt w:val="decimal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684E4D5F"/>
    <w:multiLevelType w:val="multilevel"/>
    <w:tmpl w:val="7C2C0FAE"/>
    <w:lvl w:ilvl="0">
      <w:start w:val="1"/>
      <w:numFmt w:val="decimal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38" w15:restartNumberingAfterBreak="0">
    <w:nsid w:val="6BAD2165"/>
    <w:multiLevelType w:val="multilevel"/>
    <w:tmpl w:val="55D6480E"/>
    <w:lvl w:ilvl="0">
      <w:start w:val="1"/>
      <w:numFmt w:val="decimal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C8026CC"/>
    <w:multiLevelType w:val="hybridMultilevel"/>
    <w:tmpl w:val="427E6780"/>
    <w:lvl w:ilvl="0" w:tplc="D9F06BF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BC4983"/>
    <w:multiLevelType w:val="hybridMultilevel"/>
    <w:tmpl w:val="F6523C7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pStyle w:val="a2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2336B6C"/>
    <w:multiLevelType w:val="multilevel"/>
    <w:tmpl w:val="3A123DBE"/>
    <w:lvl w:ilvl="0">
      <w:start w:val="1"/>
      <w:numFmt w:val="decimal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76933334"/>
    <w:multiLevelType w:val="hybridMultilevel"/>
    <w:tmpl w:val="39CCA6C6"/>
    <w:lvl w:ilvl="0" w:tplc="FFFFFFFF">
      <w:start w:val="1"/>
      <w:numFmt w:val="none"/>
      <w:pStyle w:val="a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7963135D"/>
    <w:multiLevelType w:val="multilevel"/>
    <w:tmpl w:val="A4D4E7E0"/>
    <w:lvl w:ilvl="0">
      <w:start w:val="1"/>
      <w:numFmt w:val="decimal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6" w15:restartNumberingAfterBreak="0">
    <w:nsid w:val="7C551462"/>
    <w:multiLevelType w:val="multilevel"/>
    <w:tmpl w:val="33024120"/>
    <w:lvl w:ilvl="0">
      <w:start w:val="1"/>
      <w:numFmt w:val="decimal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11"/>
  </w:num>
  <w:num w:numId="5">
    <w:abstractNumId w:val="44"/>
  </w:num>
  <w:num w:numId="6">
    <w:abstractNumId w:val="26"/>
  </w:num>
  <w:num w:numId="7">
    <w:abstractNumId w:val="12"/>
  </w:num>
  <w:num w:numId="8">
    <w:abstractNumId w:val="40"/>
  </w:num>
  <w:num w:numId="9">
    <w:abstractNumId w:val="35"/>
  </w:num>
  <w:num w:numId="10">
    <w:abstractNumId w:val="42"/>
  </w:num>
  <w:num w:numId="11">
    <w:abstractNumId w:val="2"/>
  </w:num>
  <w:num w:numId="12">
    <w:abstractNumId w:val="16"/>
  </w:num>
  <w:num w:numId="13">
    <w:abstractNumId w:val="5"/>
  </w:num>
  <w:num w:numId="14">
    <w:abstractNumId w:val="24"/>
  </w:num>
  <w:num w:numId="15">
    <w:abstractNumId w:val="20"/>
  </w:num>
  <w:num w:numId="16">
    <w:abstractNumId w:val="31"/>
  </w:num>
  <w:num w:numId="17">
    <w:abstractNumId w:val="34"/>
  </w:num>
  <w:num w:numId="18">
    <w:abstractNumId w:val="43"/>
  </w:num>
  <w:num w:numId="19">
    <w:abstractNumId w:val="23"/>
  </w:num>
  <w:num w:numId="20">
    <w:abstractNumId w:val="0"/>
  </w:num>
  <w:num w:numId="21">
    <w:abstractNumId w:val="8"/>
  </w:num>
  <w:num w:numId="22">
    <w:abstractNumId w:val="30"/>
  </w:num>
  <w:num w:numId="23">
    <w:abstractNumId w:val="27"/>
  </w:num>
  <w:num w:numId="24">
    <w:abstractNumId w:val="4"/>
  </w:num>
  <w:num w:numId="25">
    <w:abstractNumId w:val="14"/>
  </w:num>
  <w:num w:numId="26">
    <w:abstractNumId w:val="9"/>
  </w:num>
  <w:num w:numId="27">
    <w:abstractNumId w:val="1"/>
  </w:num>
  <w:num w:numId="28">
    <w:abstractNumId w:val="19"/>
  </w:num>
  <w:num w:numId="29">
    <w:abstractNumId w:val="6"/>
  </w:num>
  <w:num w:numId="30">
    <w:abstractNumId w:val="7"/>
  </w:num>
  <w:num w:numId="31">
    <w:abstractNumId w:val="10"/>
  </w:num>
  <w:num w:numId="32">
    <w:abstractNumId w:val="46"/>
  </w:num>
  <w:num w:numId="33">
    <w:abstractNumId w:val="22"/>
  </w:num>
  <w:num w:numId="34">
    <w:abstractNumId w:val="45"/>
  </w:num>
  <w:num w:numId="35">
    <w:abstractNumId w:val="29"/>
  </w:num>
  <w:num w:numId="36">
    <w:abstractNumId w:val="38"/>
  </w:num>
  <w:num w:numId="37">
    <w:abstractNumId w:val="33"/>
  </w:num>
  <w:num w:numId="38">
    <w:abstractNumId w:val="13"/>
  </w:num>
  <w:num w:numId="39">
    <w:abstractNumId w:val="3"/>
  </w:num>
  <w:num w:numId="40">
    <w:abstractNumId w:val="18"/>
  </w:num>
  <w:num w:numId="41">
    <w:abstractNumId w:val="25"/>
  </w:num>
  <w:num w:numId="42">
    <w:abstractNumId w:val="32"/>
  </w:num>
  <w:num w:numId="43">
    <w:abstractNumId w:val="17"/>
  </w:num>
  <w:num w:numId="44">
    <w:abstractNumId w:val="36"/>
  </w:num>
  <w:num w:numId="45">
    <w:abstractNumId w:val="37"/>
  </w:num>
  <w:num w:numId="46">
    <w:abstractNumId w:val="41"/>
  </w:num>
  <w:num w:numId="47">
    <w:abstractNumId w:val="16"/>
    <w:lvlOverride w:ilvl="0">
      <w:startOverride w:val="1"/>
    </w:lvlOverride>
  </w:num>
  <w:num w:numId="48">
    <w:abstractNumId w:val="16"/>
    <w:lvlOverride w:ilvl="0">
      <w:startOverride w:val="1"/>
    </w:lvlOverride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2"/>
    <w:rsid w:val="0004250A"/>
    <w:rsid w:val="00083536"/>
    <w:rsid w:val="000A6532"/>
    <w:rsid w:val="000D66E2"/>
    <w:rsid w:val="000E6FA1"/>
    <w:rsid w:val="0010156D"/>
    <w:rsid w:val="001F7657"/>
    <w:rsid w:val="00356A3D"/>
    <w:rsid w:val="004C39B0"/>
    <w:rsid w:val="00537953"/>
    <w:rsid w:val="00575C08"/>
    <w:rsid w:val="005C4DC3"/>
    <w:rsid w:val="00655F4F"/>
    <w:rsid w:val="006930EA"/>
    <w:rsid w:val="006E41B4"/>
    <w:rsid w:val="00836307"/>
    <w:rsid w:val="00887FD4"/>
    <w:rsid w:val="008A2C4C"/>
    <w:rsid w:val="008F7293"/>
    <w:rsid w:val="00936AB9"/>
    <w:rsid w:val="00A305E7"/>
    <w:rsid w:val="00A457E2"/>
    <w:rsid w:val="00AF1D9F"/>
    <w:rsid w:val="00B37B44"/>
    <w:rsid w:val="00B85566"/>
    <w:rsid w:val="00C53D5D"/>
    <w:rsid w:val="00C5777F"/>
    <w:rsid w:val="00CC344C"/>
    <w:rsid w:val="00D14580"/>
    <w:rsid w:val="00D4573A"/>
    <w:rsid w:val="00D52782"/>
    <w:rsid w:val="00DA12E2"/>
    <w:rsid w:val="00DB02C8"/>
    <w:rsid w:val="00DD45C9"/>
    <w:rsid w:val="00E61C34"/>
    <w:rsid w:val="00F414AF"/>
    <w:rsid w:val="00F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46E0D"/>
  <w15:chartTrackingRefBased/>
  <w15:docId w15:val="{3627A77D-5CDA-4876-BDB1-C5BFFACD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936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4"/>
    <w:next w:val="a4"/>
    <w:link w:val="20"/>
    <w:qFormat/>
    <w:rsid w:val="00936AB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4"/>
    <w:next w:val="a4"/>
    <w:link w:val="30"/>
    <w:qFormat/>
    <w:rsid w:val="00936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qFormat/>
    <w:rsid w:val="00936AB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4"/>
    <w:next w:val="a4"/>
    <w:link w:val="56"/>
    <w:qFormat/>
    <w:rsid w:val="00936A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936AB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link w:val="70"/>
    <w:qFormat/>
    <w:rsid w:val="00936AB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qFormat/>
    <w:rsid w:val="00936AB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link w:val="90"/>
    <w:qFormat/>
    <w:rsid w:val="00936AB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标题 2 字符"/>
    <w:basedOn w:val="a6"/>
    <w:link w:val="2"/>
    <w:rsid w:val="00A457E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6"/>
    <w:link w:val="3"/>
    <w:rsid w:val="00A457E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6"/>
    <w:link w:val="4"/>
    <w:rsid w:val="00A457E2"/>
    <w:rPr>
      <w:rFonts w:ascii="Arial" w:eastAsia="黑体" w:hAnsi="Arial" w:cs="Times New Roman"/>
      <w:b/>
      <w:bCs/>
      <w:sz w:val="28"/>
      <w:szCs w:val="28"/>
    </w:rPr>
  </w:style>
  <w:style w:type="character" w:customStyle="1" w:styleId="56">
    <w:name w:val="标题 5 字符"/>
    <w:basedOn w:val="a6"/>
    <w:link w:val="54"/>
    <w:rsid w:val="00A457E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A457E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6"/>
    <w:link w:val="7"/>
    <w:rsid w:val="00A457E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6"/>
    <w:link w:val="8"/>
    <w:rsid w:val="00A457E2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6"/>
    <w:link w:val="9"/>
    <w:rsid w:val="00A457E2"/>
    <w:rPr>
      <w:rFonts w:ascii="Arial" w:eastAsia="黑体" w:hAnsi="Arial" w:cs="Times New Roman"/>
      <w:szCs w:val="21"/>
    </w:rPr>
  </w:style>
  <w:style w:type="paragraph" w:customStyle="1" w:styleId="57">
    <w:name w:val="段5#"/>
    <w:basedOn w:val="a4"/>
    <w:rsid w:val="00936AB9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7"/>
    <w:next w:val="57"/>
    <w:rsid w:val="00936AB9"/>
    <w:pPr>
      <w:numPr>
        <w:numId w:val="1"/>
      </w:numPr>
      <w:spacing w:beforeLines="50" w:before="50" w:afterLines="50" w:after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7"/>
    <w:next w:val="57"/>
    <w:rsid w:val="00936AB9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7"/>
    <w:rsid w:val="00936AB9"/>
    <w:pPr>
      <w:numPr>
        <w:numId w:val="9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350">
    <w:name w:val="标题3 5#"/>
    <w:basedOn w:val="250"/>
    <w:next w:val="57"/>
    <w:rsid w:val="00936AB9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7"/>
    <w:rsid w:val="00936AB9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7"/>
    <w:rsid w:val="00936AB9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7"/>
    <w:rsid w:val="00936AB9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7"/>
    <w:rsid w:val="00936AB9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7"/>
    <w:rsid w:val="00936AB9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7"/>
    <w:rsid w:val="00936AB9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7"/>
    <w:rsid w:val="00936AB9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7"/>
    <w:rsid w:val="00936AB9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7"/>
    <w:rsid w:val="00936AB9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4"/>
    <w:rsid w:val="00A457E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936AB9"/>
    <w:pPr>
      <w:numPr>
        <w:numId w:val="23"/>
      </w:numPr>
      <w:spacing w:line="360" w:lineRule="auto"/>
    </w:pPr>
    <w:rPr>
      <w:rFonts w:ascii="Times New Roman" w:eastAsia="宋体" w:hAnsi="Times New Roman" w:cs="Times New Roman"/>
      <w:szCs w:val="21"/>
    </w:rPr>
  </w:style>
  <w:style w:type="paragraph" w:customStyle="1" w:styleId="50">
    <w:name w:val="数字列项5#"/>
    <w:rsid w:val="00936AB9"/>
    <w:pPr>
      <w:widowControl w:val="0"/>
      <w:numPr>
        <w:numId w:val="2"/>
      </w:numPr>
      <w:spacing w:line="360" w:lineRule="auto"/>
      <w:ind w:hanging="312"/>
    </w:pPr>
    <w:rPr>
      <w:rFonts w:ascii="Times New Roman" w:eastAsia="宋体" w:hAnsi="Times New Roman" w:cs="Times New Roman"/>
      <w:sz w:val="24"/>
      <w:szCs w:val="21"/>
    </w:rPr>
  </w:style>
  <w:style w:type="paragraph" w:customStyle="1" w:styleId="51">
    <w:name w:val="字母列项5#"/>
    <w:rsid w:val="00936AB9"/>
    <w:pPr>
      <w:widowControl w:val="0"/>
      <w:numPr>
        <w:numId w:val="47"/>
      </w:numPr>
      <w:spacing w:line="360" w:lineRule="auto"/>
      <w:ind w:left="738" w:hanging="335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0">
    <w:name w:val="表正文"/>
    <w:basedOn w:val="57"/>
    <w:next w:val="57"/>
    <w:rsid w:val="00936AB9"/>
    <w:pPr>
      <w:numPr>
        <w:numId w:val="22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7"/>
    <w:rsid w:val="00936AB9"/>
    <w:pPr>
      <w:numPr>
        <w:numId w:val="3"/>
      </w:numPr>
      <w:spacing w:line="360" w:lineRule="exact"/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5">
    <w:name w:val="附录标识5#"/>
    <w:next w:val="a9"/>
    <w:rsid w:val="00936AB9"/>
    <w:pPr>
      <w:numPr>
        <w:numId w:val="11"/>
      </w:numPr>
      <w:spacing w:beforeLines="50" w:before="50" w:afterLines="50" w:after="50" w:line="360" w:lineRule="exact"/>
      <w:jc w:val="center"/>
      <w:outlineLvl w:val="0"/>
    </w:pPr>
    <w:rPr>
      <w:rFonts w:ascii="Times New Roman" w:eastAsia="黑体" w:hAnsi="Times New Roman" w:cs="Times New Roman"/>
      <w:sz w:val="24"/>
      <w:szCs w:val="21"/>
    </w:rPr>
  </w:style>
  <w:style w:type="paragraph" w:customStyle="1" w:styleId="a9">
    <w:name w:val="附录性质"/>
    <w:basedOn w:val="57"/>
    <w:next w:val="15"/>
    <w:rsid w:val="00936AB9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7"/>
    <w:rsid w:val="00936AB9"/>
    <w:pPr>
      <w:numPr>
        <w:ilvl w:val="1"/>
        <w:numId w:val="11"/>
      </w:numPr>
      <w:spacing w:beforeLines="50" w:before="50" w:afterLines="50" w:after="50" w:line="360" w:lineRule="exact"/>
      <w:outlineLvl w:val="1"/>
    </w:pPr>
    <w:rPr>
      <w:rFonts w:ascii="Arial" w:eastAsia="黑体" w:hAnsi="Arial" w:cs="Times New Roman"/>
      <w:sz w:val="24"/>
      <w:szCs w:val="21"/>
    </w:rPr>
  </w:style>
  <w:style w:type="paragraph" w:customStyle="1" w:styleId="35">
    <w:name w:val="附录标题35#"/>
    <w:next w:val="57"/>
    <w:rsid w:val="00936AB9"/>
    <w:pPr>
      <w:numPr>
        <w:ilvl w:val="3"/>
        <w:numId w:val="11"/>
      </w:numPr>
      <w:spacing w:line="360" w:lineRule="exact"/>
      <w:outlineLvl w:val="3"/>
    </w:pPr>
    <w:rPr>
      <w:rFonts w:ascii="Arial" w:eastAsia="黑体" w:hAnsi="Arial" w:cs="Times New Roman"/>
      <w:sz w:val="24"/>
      <w:szCs w:val="21"/>
    </w:rPr>
  </w:style>
  <w:style w:type="paragraph" w:customStyle="1" w:styleId="45">
    <w:name w:val="附录标题45#"/>
    <w:next w:val="57"/>
    <w:link w:val="45CharChar"/>
    <w:rsid w:val="00936AB9"/>
    <w:pPr>
      <w:numPr>
        <w:ilvl w:val="4"/>
        <w:numId w:val="11"/>
      </w:numPr>
      <w:spacing w:line="360" w:lineRule="exact"/>
      <w:outlineLvl w:val="4"/>
    </w:pPr>
    <w:rPr>
      <w:rFonts w:ascii="Arial" w:eastAsia="黑体" w:hAnsi="Arial" w:cs="Times New Roman"/>
      <w:sz w:val="24"/>
      <w:szCs w:val="21"/>
    </w:rPr>
  </w:style>
  <w:style w:type="paragraph" w:customStyle="1" w:styleId="55">
    <w:name w:val="附录标题55#"/>
    <w:next w:val="57"/>
    <w:rsid w:val="00936AB9"/>
    <w:pPr>
      <w:numPr>
        <w:ilvl w:val="5"/>
        <w:numId w:val="11"/>
      </w:numPr>
      <w:spacing w:line="360" w:lineRule="exact"/>
      <w:outlineLvl w:val="5"/>
    </w:pPr>
    <w:rPr>
      <w:rFonts w:ascii="Arial" w:eastAsia="黑体" w:hAnsi="Arial" w:cs="Times New Roman"/>
      <w:sz w:val="24"/>
      <w:szCs w:val="21"/>
    </w:rPr>
  </w:style>
  <w:style w:type="paragraph" w:customStyle="1" w:styleId="65">
    <w:name w:val="附录标题65#"/>
    <w:next w:val="57"/>
    <w:rsid w:val="00936AB9"/>
    <w:pPr>
      <w:numPr>
        <w:ilvl w:val="6"/>
        <w:numId w:val="11"/>
      </w:numPr>
      <w:spacing w:line="360" w:lineRule="exact"/>
      <w:outlineLvl w:val="6"/>
    </w:pPr>
    <w:rPr>
      <w:rFonts w:ascii="Arial" w:eastAsia="黑体" w:hAnsi="Arial" w:cs="Times New Roman"/>
      <w:sz w:val="24"/>
      <w:szCs w:val="21"/>
    </w:rPr>
  </w:style>
  <w:style w:type="paragraph" w:customStyle="1" w:styleId="152">
    <w:name w:val="附录非标题1 5#"/>
    <w:basedOn w:val="15"/>
    <w:next w:val="57"/>
    <w:rsid w:val="00936AB9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7"/>
    <w:rsid w:val="00936AB9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7"/>
    <w:rsid w:val="00936AB9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7"/>
    <w:rsid w:val="00936AB9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7"/>
    <w:rsid w:val="00936AB9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7"/>
    <w:rsid w:val="00936AB9"/>
    <w:rPr>
      <w:rFonts w:ascii="Times New Roman" w:eastAsia="宋体" w:hAnsi="Times New Roman"/>
    </w:rPr>
  </w:style>
  <w:style w:type="paragraph" w:customStyle="1" w:styleId="B5">
    <w:name w:val="附录B表题5#"/>
    <w:next w:val="57"/>
    <w:rsid w:val="00936AB9"/>
    <w:pPr>
      <w:numPr>
        <w:numId w:val="1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C5">
    <w:name w:val="附录C表题5#"/>
    <w:next w:val="57"/>
    <w:rsid w:val="00936AB9"/>
    <w:pPr>
      <w:numPr>
        <w:numId w:val="4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D50">
    <w:name w:val="附录D表题5#"/>
    <w:next w:val="57"/>
    <w:rsid w:val="00936AB9"/>
    <w:pPr>
      <w:numPr>
        <w:numId w:val="13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E5">
    <w:name w:val="附录E表题5#"/>
    <w:next w:val="57"/>
    <w:rsid w:val="00936AB9"/>
    <w:pPr>
      <w:numPr>
        <w:numId w:val="1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F50">
    <w:name w:val="附录F表题5#"/>
    <w:next w:val="57"/>
    <w:rsid w:val="00936AB9"/>
    <w:pPr>
      <w:numPr>
        <w:numId w:val="16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G50">
    <w:name w:val="附录G表题5#"/>
    <w:next w:val="57"/>
    <w:rsid w:val="00936AB9"/>
    <w:pPr>
      <w:numPr>
        <w:numId w:val="5"/>
      </w:numPr>
      <w:jc w:val="center"/>
    </w:pPr>
    <w:rPr>
      <w:rFonts w:ascii="Arial" w:eastAsia="黑体" w:hAnsi="Arial" w:cs="Times New Roman"/>
      <w:sz w:val="24"/>
      <w:szCs w:val="21"/>
    </w:rPr>
  </w:style>
  <w:style w:type="paragraph" w:customStyle="1" w:styleId="A5">
    <w:name w:val="附录A图题5#"/>
    <w:next w:val="57"/>
    <w:rsid w:val="00936AB9"/>
    <w:pPr>
      <w:numPr>
        <w:numId w:val="17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B50">
    <w:name w:val="附录B图题5#"/>
    <w:next w:val="57"/>
    <w:rsid w:val="00936AB9"/>
    <w:pPr>
      <w:numPr>
        <w:numId w:val="18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C50">
    <w:name w:val="附录C图题5#"/>
    <w:next w:val="57"/>
    <w:rsid w:val="00936AB9"/>
    <w:pPr>
      <w:numPr>
        <w:numId w:val="19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D5">
    <w:name w:val="附录D图题5#"/>
    <w:next w:val="57"/>
    <w:rsid w:val="00936AB9"/>
    <w:pPr>
      <w:numPr>
        <w:numId w:val="20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E50">
    <w:name w:val="附录E图题5#"/>
    <w:next w:val="57"/>
    <w:rsid w:val="00936AB9"/>
    <w:pPr>
      <w:numPr>
        <w:numId w:val="6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F5">
    <w:name w:val="附录F图题5#"/>
    <w:next w:val="57"/>
    <w:rsid w:val="00936AB9"/>
    <w:pPr>
      <w:numPr>
        <w:numId w:val="21"/>
      </w:numPr>
      <w:jc w:val="center"/>
    </w:pPr>
    <w:rPr>
      <w:rFonts w:ascii="Arial" w:eastAsia="黑体" w:hAnsi="Arial" w:cs="Times New Roman"/>
      <w:sz w:val="24"/>
      <w:szCs w:val="24"/>
    </w:rPr>
  </w:style>
  <w:style w:type="paragraph" w:customStyle="1" w:styleId="G5">
    <w:name w:val="附录G图题5#"/>
    <w:next w:val="57"/>
    <w:rsid w:val="00936AB9"/>
    <w:pPr>
      <w:numPr>
        <w:numId w:val="7"/>
      </w:numPr>
      <w:jc w:val="center"/>
    </w:pPr>
    <w:rPr>
      <w:rFonts w:ascii="Arial" w:eastAsia="黑体" w:hAnsi="Arial" w:cs="Times New Roman"/>
      <w:sz w:val="24"/>
      <w:szCs w:val="24"/>
    </w:rPr>
  </w:style>
  <w:style w:type="paragraph" w:styleId="aa">
    <w:name w:val="header"/>
    <w:basedOn w:val="a4"/>
    <w:link w:val="ab"/>
    <w:rsid w:val="0093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6"/>
    <w:link w:val="aa"/>
    <w:rsid w:val="00A457E2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4"/>
    <w:link w:val="ad"/>
    <w:rsid w:val="00936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6"/>
    <w:link w:val="ac"/>
    <w:rsid w:val="00A457E2"/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6"/>
    <w:rsid w:val="00936AB9"/>
  </w:style>
  <w:style w:type="character" w:styleId="af">
    <w:name w:val="Hyperlink"/>
    <w:basedOn w:val="a6"/>
    <w:uiPriority w:val="99"/>
    <w:rsid w:val="00936AB9"/>
    <w:rPr>
      <w:color w:val="0000FF"/>
      <w:u w:val="single"/>
    </w:rPr>
  </w:style>
  <w:style w:type="paragraph" w:customStyle="1" w:styleId="af0">
    <w:basedOn w:val="a4"/>
    <w:next w:val="a4"/>
    <w:autoRedefine/>
    <w:rsid w:val="00A457E2"/>
    <w:pPr>
      <w:spacing w:line="360" w:lineRule="exact"/>
    </w:pPr>
  </w:style>
  <w:style w:type="paragraph" w:customStyle="1" w:styleId="af1">
    <w:name w:val="图框"/>
    <w:basedOn w:val="a4"/>
    <w:rsid w:val="00936AB9"/>
    <w:pPr>
      <w:spacing w:line="160" w:lineRule="exact"/>
      <w:jc w:val="center"/>
    </w:pPr>
    <w:rPr>
      <w:sz w:val="18"/>
      <w:szCs w:val="18"/>
    </w:rPr>
  </w:style>
  <w:style w:type="paragraph" w:styleId="af2">
    <w:name w:val="footnote text"/>
    <w:basedOn w:val="a4"/>
    <w:link w:val="af3"/>
    <w:semiHidden/>
    <w:rsid w:val="00936AB9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6"/>
    <w:link w:val="af2"/>
    <w:semiHidden/>
    <w:rsid w:val="00A457E2"/>
    <w:rPr>
      <w:rFonts w:ascii="Times New Roman" w:eastAsia="宋体" w:hAnsi="Times New Roman" w:cs="Times New Roman"/>
      <w:sz w:val="18"/>
      <w:szCs w:val="18"/>
    </w:rPr>
  </w:style>
  <w:style w:type="character" w:styleId="af4">
    <w:name w:val="footnote reference"/>
    <w:basedOn w:val="a6"/>
    <w:semiHidden/>
    <w:rsid w:val="00936AB9"/>
    <w:rPr>
      <w:vertAlign w:val="superscript"/>
    </w:rPr>
  </w:style>
  <w:style w:type="paragraph" w:customStyle="1" w:styleId="af5">
    <w:name w:val="目录、标题"/>
    <w:basedOn w:val="a4"/>
    <w:rsid w:val="00936AB9"/>
    <w:pPr>
      <w:spacing w:beforeLines="200" w:before="200" w:afterLines="50" w:after="50" w:line="360" w:lineRule="exact"/>
      <w:jc w:val="center"/>
    </w:pPr>
    <w:rPr>
      <w:rFonts w:ascii="Arial" w:eastAsia="黑体" w:hAnsi="Arial"/>
      <w:sz w:val="32"/>
    </w:rPr>
  </w:style>
  <w:style w:type="paragraph" w:customStyle="1" w:styleId="af6">
    <w:name w:val="标准标志"/>
    <w:next w:val="a4"/>
    <w:rsid w:val="00936AB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7">
    <w:name w:val="其他标准称谓"/>
    <w:rsid w:val="00936AB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21">
    <w:name w:val="封面标准号2"/>
    <w:basedOn w:val="a4"/>
    <w:rsid w:val="00936AB9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8">
    <w:name w:val="封面标准代替信息"/>
    <w:basedOn w:val="21"/>
    <w:rsid w:val="00936AB9"/>
    <w:pPr>
      <w:framePr w:wrap="auto"/>
      <w:spacing w:before="57"/>
    </w:pPr>
    <w:rPr>
      <w:rFonts w:ascii="宋体"/>
      <w:sz w:val="21"/>
    </w:rPr>
  </w:style>
  <w:style w:type="paragraph" w:customStyle="1" w:styleId="af9">
    <w:name w:val="文献分类号"/>
    <w:rsid w:val="00936AB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列项——（一级）"/>
    <w:rsid w:val="00936AB9"/>
    <w:pPr>
      <w:widowControl w:val="0"/>
      <w:numPr>
        <w:numId w:val="10"/>
      </w:numPr>
      <w:tabs>
        <w:tab w:val="clear" w:pos="1140"/>
        <w:tab w:val="num" w:pos="360"/>
      </w:tabs>
      <w:ind w:left="0" w:firstLine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a">
    <w:name w:val="封面标准名称"/>
    <w:rsid w:val="00936AB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b">
    <w:name w:val="封面标准英文名称"/>
    <w:rsid w:val="00936AB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c">
    <w:name w:val="发布日期"/>
    <w:rsid w:val="00936AB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2">
    <w:name w:val="实施日期"/>
    <w:basedOn w:val="afc"/>
    <w:rsid w:val="00936AB9"/>
    <w:pPr>
      <w:framePr w:hSpace="0" w:wrap="around" w:xAlign="right"/>
      <w:numPr>
        <w:ilvl w:val="4"/>
        <w:numId w:val="8"/>
      </w:numPr>
      <w:jc w:val="right"/>
    </w:pPr>
  </w:style>
  <w:style w:type="character" w:customStyle="1" w:styleId="afd">
    <w:name w:val="发布"/>
    <w:basedOn w:val="a6"/>
    <w:rsid w:val="00936AB9"/>
    <w:rPr>
      <w:rFonts w:ascii="黑体" w:eastAsia="黑体"/>
      <w:spacing w:val="22"/>
      <w:w w:val="100"/>
      <w:position w:val="3"/>
      <w:sz w:val="28"/>
    </w:rPr>
  </w:style>
  <w:style w:type="paragraph" w:customStyle="1" w:styleId="afe">
    <w:name w:val="其他发布部门"/>
    <w:basedOn w:val="a4"/>
    <w:rsid w:val="00936AB9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4"/>
    <w:next w:val="57"/>
    <w:rsid w:val="00936AB9"/>
    <w:pPr>
      <w:numPr>
        <w:ilvl w:val="2"/>
        <w:numId w:val="11"/>
      </w:numPr>
      <w:outlineLvl w:val="2"/>
    </w:pPr>
    <w:rPr>
      <w:rFonts w:ascii="Arial" w:eastAsia="黑体" w:hAnsi="Arial"/>
      <w:sz w:val="24"/>
    </w:rPr>
  </w:style>
  <w:style w:type="table" w:styleId="aff">
    <w:name w:val="Table Grid"/>
    <w:basedOn w:val="a7"/>
    <w:rsid w:val="00936A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续正文"/>
    <w:basedOn w:val="a0"/>
    <w:next w:val="57"/>
    <w:rsid w:val="00936AB9"/>
    <w:pPr>
      <w:numPr>
        <w:ilvl w:val="1"/>
      </w:numPr>
    </w:pPr>
  </w:style>
  <w:style w:type="paragraph" w:styleId="aff0">
    <w:name w:val="Document Map"/>
    <w:basedOn w:val="a4"/>
    <w:link w:val="aff1"/>
    <w:semiHidden/>
    <w:rsid w:val="00936AB9"/>
    <w:pPr>
      <w:shd w:val="clear" w:color="auto" w:fill="000080"/>
    </w:pPr>
  </w:style>
  <w:style w:type="character" w:customStyle="1" w:styleId="aff1">
    <w:name w:val="文档结构图 字符"/>
    <w:basedOn w:val="a6"/>
    <w:link w:val="aff0"/>
    <w:semiHidden/>
    <w:rsid w:val="00A457E2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45CharChar">
    <w:name w:val="附录标题45# Char Char"/>
    <w:basedOn w:val="a6"/>
    <w:link w:val="45"/>
    <w:rsid w:val="00936AB9"/>
    <w:rPr>
      <w:rFonts w:ascii="Arial" w:eastAsia="黑体" w:hAnsi="Arial" w:cs="Times New Roman"/>
      <w:sz w:val="24"/>
      <w:szCs w:val="21"/>
    </w:rPr>
  </w:style>
  <w:style w:type="paragraph" w:customStyle="1" w:styleId="a">
    <w:name w:val="注序号"/>
    <w:basedOn w:val="57"/>
    <w:rsid w:val="00936AB9"/>
    <w:pPr>
      <w:numPr>
        <w:numId w:val="24"/>
      </w:numPr>
      <w:ind w:leftChars="200" w:left="739" w:firstLineChars="0" w:hanging="539"/>
    </w:pPr>
    <w:rPr>
      <w:sz w:val="21"/>
    </w:rPr>
  </w:style>
  <w:style w:type="character" w:styleId="aff2">
    <w:name w:val="FollowedHyperlink"/>
    <w:basedOn w:val="a6"/>
    <w:uiPriority w:val="99"/>
    <w:semiHidden/>
    <w:unhideWhenUsed/>
    <w:rsid w:val="00A457E2"/>
    <w:rPr>
      <w:color w:val="954F72" w:themeColor="followedHyperlink"/>
      <w:u w:val="single"/>
    </w:rPr>
  </w:style>
  <w:style w:type="paragraph" w:customStyle="1" w:styleId="CharCharCharChar0">
    <w:name w:val="Char Char Char Char"/>
    <w:basedOn w:val="a4"/>
    <w:rsid w:val="00936AB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3">
    <w:basedOn w:val="a4"/>
    <w:next w:val="a4"/>
    <w:autoRedefine/>
    <w:rsid w:val="00936AB9"/>
    <w:pPr>
      <w:spacing w:line="360" w:lineRule="exact"/>
    </w:pPr>
  </w:style>
  <w:style w:type="character" w:styleId="aff4">
    <w:name w:val="Unresolved Mention"/>
    <w:basedOn w:val="a6"/>
    <w:uiPriority w:val="99"/>
    <w:semiHidden/>
    <w:unhideWhenUsed/>
    <w:rsid w:val="00B85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9.52:80/group1/M00/41/xxx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3.9.52:80/group1/M00/41/xxx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0.3.9.52:80/group1/M00/41/xxx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3.9.52:80/group1/M00/41/xxx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com\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通用技术文件模板(2015版).dot</Template>
  <TotalTime>3188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ABC</cp:lastModifiedBy>
  <cp:revision>12</cp:revision>
  <dcterms:created xsi:type="dcterms:W3CDTF">2018-11-22T02:09:00Z</dcterms:created>
  <dcterms:modified xsi:type="dcterms:W3CDTF">2018-12-19T01:54:00Z</dcterms:modified>
</cp:coreProperties>
</file>